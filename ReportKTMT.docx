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Report Title:"/>
        <w:tag w:val="Report Title:"/>
        <w:id w:val="-724838473"/>
        <w:placeholder>
          <w:docPart w:val="15071DE1453A43F5BABD6BB3C55E3164"/>
        </w:placeholder>
        <w:temporary/>
        <w:showingPlcHdr/>
        <w15:appearance w15:val="hidden"/>
      </w:sdtPr>
      <w:sdtContent>
        <w:p w14:paraId="6F2586D3" w14:textId="77777777" w:rsidR="00B46725" w:rsidRPr="007B5BFF" w:rsidRDefault="003C1E78" w:rsidP="00B46725">
          <w:pPr>
            <w:pStyle w:val="Title"/>
          </w:pPr>
          <w:r>
            <w:t>Report Title</w:t>
          </w:r>
        </w:p>
      </w:sdtContent>
    </w:sdt>
    <w:p w14:paraId="0DB24152" w14:textId="77777777" w:rsidR="00B46725" w:rsidRDefault="00B46725" w:rsidP="00B46725">
      <w:pPr>
        <w:pStyle w:val="ContactHeading"/>
      </w:pPr>
      <w:r>
        <w:t>By</w:t>
      </w:r>
    </w:p>
    <w:p w14:paraId="0A80933A" w14:textId="77777777" w:rsidR="00B46725" w:rsidRDefault="0067748B" w:rsidP="00B46725">
      <w:pPr>
        <w:pStyle w:val="ContactInfo"/>
      </w:pPr>
      <w:r>
        <w:t>Nhóm 9</w:t>
      </w:r>
    </w:p>
    <w:p w14:paraId="019CC089" w14:textId="77777777" w:rsidR="003C1E78" w:rsidRDefault="0067748B" w:rsidP="003C1E78">
      <w:pPr>
        <w:pStyle w:val="ContactInfo"/>
      </w:pPr>
      <w:r>
        <w:t>Kiến Trúc Máy Tính</w:t>
      </w:r>
    </w:p>
    <w:p w14:paraId="7592FE8A" w14:textId="77777777" w:rsidR="0067748B" w:rsidRDefault="0067748B" w:rsidP="003C1E78">
      <w:pPr>
        <w:pStyle w:val="ContactInfo"/>
      </w:pPr>
      <w:r>
        <w:t>PGS.TS Nguyễn Đình Việt</w:t>
      </w:r>
    </w:p>
    <w:p w14:paraId="233BEBDF" w14:textId="77777777" w:rsidR="009B0674" w:rsidRDefault="009B0674"/>
    <w:p w14:paraId="4CD49311" w14:textId="77777777" w:rsidR="0067748B" w:rsidRDefault="0067748B" w:rsidP="0067748B">
      <w:pPr>
        <w:pStyle w:val="Heading1"/>
        <w:rPr>
          <w:sz w:val="32"/>
        </w:rPr>
      </w:pPr>
      <w:r w:rsidRPr="0067748B">
        <w:rPr>
          <w:sz w:val="32"/>
        </w:rPr>
        <w:lastRenderedPageBreak/>
        <w:t>BÁO CÁO THỰC HÀNH LOGISISM</w:t>
      </w:r>
    </w:p>
    <w:p w14:paraId="121AD0D7" w14:textId="77777777" w:rsidR="0067748B" w:rsidRPr="0067748B" w:rsidRDefault="0067748B" w:rsidP="0067748B">
      <w:pPr>
        <w:rPr>
          <w:sz w:val="28"/>
        </w:rPr>
      </w:pPr>
      <w:r w:rsidRPr="0067748B">
        <w:rPr>
          <w:sz w:val="28"/>
        </w:rPr>
        <w:t>Nhóm 9</w:t>
      </w:r>
    </w:p>
    <w:p w14:paraId="29CA7D88" w14:textId="77777777" w:rsidR="0067748B" w:rsidRPr="0067748B" w:rsidRDefault="0067748B" w:rsidP="0067748B">
      <w:pPr>
        <w:rPr>
          <w:sz w:val="28"/>
        </w:rPr>
      </w:pPr>
      <w:r w:rsidRPr="0067748B">
        <w:rPr>
          <w:sz w:val="28"/>
        </w:rPr>
        <w:t>Thành viên:</w:t>
      </w:r>
    </w:p>
    <w:p w14:paraId="583E9170" w14:textId="77777777" w:rsidR="0067748B" w:rsidRPr="0067748B" w:rsidRDefault="0067748B" w:rsidP="0067748B">
      <w:pPr>
        <w:rPr>
          <w:sz w:val="28"/>
        </w:rPr>
      </w:pPr>
      <w:r w:rsidRPr="0067748B">
        <w:rPr>
          <w:sz w:val="28"/>
        </w:rPr>
        <w:t>+ Nguyễn Việt Hùng              + Nguyễn Thị Hương Trà</w:t>
      </w:r>
    </w:p>
    <w:p w14:paraId="735E5704" w14:textId="77777777" w:rsidR="0067748B" w:rsidRPr="0067748B" w:rsidRDefault="0067748B" w:rsidP="0067748B">
      <w:pPr>
        <w:rPr>
          <w:sz w:val="28"/>
        </w:rPr>
      </w:pPr>
      <w:r w:rsidRPr="0067748B">
        <w:rPr>
          <w:sz w:val="28"/>
        </w:rPr>
        <w:t>+ Vũ Trí Kiên                         + Nguyễn Thu Trang</w:t>
      </w:r>
    </w:p>
    <w:p w14:paraId="053D32C9" w14:textId="77777777" w:rsidR="0067748B" w:rsidRDefault="0067748B" w:rsidP="0067748B">
      <w:r>
        <w:t xml:space="preserve">A, Bảng chân lý </w:t>
      </w:r>
    </w:p>
    <w:tbl>
      <w:tblPr>
        <w:tblStyle w:val="GridTable1Light"/>
        <w:tblW w:w="7555" w:type="dxa"/>
        <w:tblLook w:val="04A0" w:firstRow="1" w:lastRow="0" w:firstColumn="1" w:lastColumn="0" w:noHBand="0" w:noVBand="1"/>
      </w:tblPr>
      <w:tblGrid>
        <w:gridCol w:w="559"/>
        <w:gridCol w:w="560"/>
        <w:gridCol w:w="559"/>
        <w:gridCol w:w="559"/>
        <w:gridCol w:w="552"/>
        <w:gridCol w:w="552"/>
        <w:gridCol w:w="552"/>
        <w:gridCol w:w="552"/>
        <w:gridCol w:w="552"/>
        <w:gridCol w:w="552"/>
        <w:gridCol w:w="552"/>
        <w:gridCol w:w="1454"/>
      </w:tblGrid>
      <w:tr w:rsidR="00692947" w14:paraId="052A05A5" w14:textId="77777777" w:rsidTr="00692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7D20617" w14:textId="77777777" w:rsidR="00692947" w:rsidRDefault="00692947" w:rsidP="0067748B">
            <w:r>
              <w:t>X1</w:t>
            </w:r>
          </w:p>
        </w:tc>
        <w:tc>
          <w:tcPr>
            <w:tcW w:w="607" w:type="dxa"/>
          </w:tcPr>
          <w:p w14:paraId="6F405541" w14:textId="77777777" w:rsidR="00692947" w:rsidRDefault="00692947" w:rsidP="00677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X2</w:t>
            </w:r>
          </w:p>
        </w:tc>
        <w:tc>
          <w:tcPr>
            <w:tcW w:w="607" w:type="dxa"/>
          </w:tcPr>
          <w:p w14:paraId="12138199" w14:textId="77777777" w:rsidR="00692947" w:rsidRDefault="00692947" w:rsidP="00677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X3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115F7C1D" w14:textId="77777777" w:rsidR="00692947" w:rsidRDefault="00692947" w:rsidP="00677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X4</w:t>
            </w:r>
          </w:p>
        </w:tc>
        <w:tc>
          <w:tcPr>
            <w:tcW w:w="604" w:type="dxa"/>
            <w:tcBorders>
              <w:left w:val="single" w:sz="4" w:space="0" w:color="auto"/>
            </w:tcBorders>
          </w:tcPr>
          <w:p w14:paraId="17291A7D" w14:textId="77777777" w:rsidR="00692947" w:rsidRDefault="00692947" w:rsidP="00677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Z1</w:t>
            </w:r>
          </w:p>
        </w:tc>
        <w:tc>
          <w:tcPr>
            <w:tcW w:w="604" w:type="dxa"/>
          </w:tcPr>
          <w:p w14:paraId="1EE9D87F" w14:textId="77777777" w:rsidR="00692947" w:rsidRDefault="00692947" w:rsidP="00677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Z2</w:t>
            </w:r>
          </w:p>
        </w:tc>
        <w:tc>
          <w:tcPr>
            <w:tcW w:w="604" w:type="dxa"/>
          </w:tcPr>
          <w:p w14:paraId="0C2344A0" w14:textId="77777777" w:rsidR="00692947" w:rsidRDefault="00692947" w:rsidP="00677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Z3</w:t>
            </w:r>
          </w:p>
        </w:tc>
        <w:tc>
          <w:tcPr>
            <w:tcW w:w="604" w:type="dxa"/>
          </w:tcPr>
          <w:p w14:paraId="400C625A" w14:textId="77777777" w:rsidR="00692947" w:rsidRDefault="00692947" w:rsidP="00677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Z4</w:t>
            </w:r>
          </w:p>
        </w:tc>
        <w:tc>
          <w:tcPr>
            <w:tcW w:w="604" w:type="dxa"/>
          </w:tcPr>
          <w:p w14:paraId="3625E153" w14:textId="77777777" w:rsidR="00692947" w:rsidRDefault="00692947" w:rsidP="00677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Z5</w:t>
            </w:r>
          </w:p>
        </w:tc>
        <w:tc>
          <w:tcPr>
            <w:tcW w:w="604" w:type="dxa"/>
          </w:tcPr>
          <w:p w14:paraId="664203B1" w14:textId="77777777" w:rsidR="00692947" w:rsidRDefault="00692947" w:rsidP="00677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Z6</w:t>
            </w:r>
          </w:p>
        </w:tc>
        <w:tc>
          <w:tcPr>
            <w:tcW w:w="604" w:type="dxa"/>
          </w:tcPr>
          <w:p w14:paraId="0D9495A4" w14:textId="77777777" w:rsidR="00692947" w:rsidRDefault="00692947" w:rsidP="00677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Z7</w:t>
            </w:r>
          </w:p>
        </w:tc>
        <w:tc>
          <w:tcPr>
            <w:tcW w:w="900" w:type="dxa"/>
          </w:tcPr>
          <w:p w14:paraId="183D5D1E" w14:textId="77777777" w:rsidR="00692947" w:rsidRDefault="00692947" w:rsidP="00677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2947">
              <w:rPr>
                <w:sz w:val="16"/>
              </w:rPr>
              <w:t>Biểu diễn</w:t>
            </w:r>
          </w:p>
        </w:tc>
      </w:tr>
      <w:tr w:rsidR="00692947" w14:paraId="31181127" w14:textId="77777777" w:rsidTr="00692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82731D4" w14:textId="77777777" w:rsidR="00692947" w:rsidRDefault="00692947" w:rsidP="0067748B">
            <w:r>
              <w:t>1</w:t>
            </w:r>
          </w:p>
        </w:tc>
        <w:tc>
          <w:tcPr>
            <w:tcW w:w="607" w:type="dxa"/>
          </w:tcPr>
          <w:p w14:paraId="52AF7645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7" w:type="dxa"/>
          </w:tcPr>
          <w:p w14:paraId="30591041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63D169A0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  <w:tcBorders>
              <w:left w:val="single" w:sz="4" w:space="0" w:color="auto"/>
            </w:tcBorders>
          </w:tcPr>
          <w:p w14:paraId="73CDFB0F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604" w:type="dxa"/>
          </w:tcPr>
          <w:p w14:paraId="402569C8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604" w:type="dxa"/>
          </w:tcPr>
          <w:p w14:paraId="7657F6E5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27A795D8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</w:tcPr>
          <w:p w14:paraId="632C539D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</w:tcPr>
          <w:p w14:paraId="36908733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619F8F36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0" w:type="dxa"/>
          </w:tcPr>
          <w:p w14:paraId="4145E2BC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commentRangeStart w:id="0"/>
            <w:r w:rsidR="007E04F9">
              <w:t>Số 1</w:t>
            </w:r>
            <w:commentRangeEnd w:id="0"/>
            <w:r w:rsidR="007E04F9">
              <w:rPr>
                <w:rStyle w:val="CommentReference"/>
              </w:rPr>
              <w:commentReference w:id="0"/>
            </w:r>
          </w:p>
        </w:tc>
      </w:tr>
      <w:tr w:rsidR="00692947" w14:paraId="7BA0F973" w14:textId="77777777" w:rsidTr="00692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356CA42" w14:textId="77777777" w:rsidR="00692947" w:rsidRDefault="00692947" w:rsidP="0067748B">
            <w:r>
              <w:t>0</w:t>
            </w:r>
          </w:p>
        </w:tc>
        <w:tc>
          <w:tcPr>
            <w:tcW w:w="607" w:type="dxa"/>
          </w:tcPr>
          <w:p w14:paraId="3399E539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607" w:type="dxa"/>
          </w:tcPr>
          <w:p w14:paraId="31FB8BBB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1A2C5E7A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  <w:tcBorders>
              <w:left w:val="single" w:sz="4" w:space="0" w:color="auto"/>
            </w:tcBorders>
          </w:tcPr>
          <w:p w14:paraId="3331241F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7F437CC5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</w:tcPr>
          <w:p w14:paraId="5B1684A8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09EBFAE0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3D040EAF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5FB428F6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</w:tcPr>
          <w:p w14:paraId="1D9459F5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0" w:type="dxa"/>
          </w:tcPr>
          <w:p w14:paraId="5F4BD7C1" w14:textId="77777777" w:rsidR="00692947" w:rsidRDefault="007E04F9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commentRangeStart w:id="1"/>
            <w:r>
              <w:t xml:space="preserve">Số 2 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692947" w14:paraId="124A4AF2" w14:textId="77777777" w:rsidTr="00692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98EB805" w14:textId="77777777" w:rsidR="00692947" w:rsidRDefault="00692947" w:rsidP="0067748B">
            <w:r>
              <w:t>1</w:t>
            </w:r>
          </w:p>
        </w:tc>
        <w:tc>
          <w:tcPr>
            <w:tcW w:w="607" w:type="dxa"/>
          </w:tcPr>
          <w:p w14:paraId="233692C7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7" w:type="dxa"/>
          </w:tcPr>
          <w:p w14:paraId="7FA9928A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2767A574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  <w:tcBorders>
              <w:left w:val="single" w:sz="4" w:space="0" w:color="auto"/>
            </w:tcBorders>
          </w:tcPr>
          <w:p w14:paraId="4E432D94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023869D3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</w:tcPr>
          <w:p w14:paraId="49407C13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49E4B620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662BD692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</w:tcPr>
          <w:p w14:paraId="3AD37CED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5E6C5A6D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0" w:type="dxa"/>
          </w:tcPr>
          <w:p w14:paraId="7DD5E8A0" w14:textId="77777777" w:rsidR="00692947" w:rsidRDefault="007E04F9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commentRangeStart w:id="2"/>
            <w:r>
              <w:t>Số 3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692947" w14:paraId="0BE808A3" w14:textId="77777777" w:rsidTr="00692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729F377" w14:textId="77777777" w:rsidR="00692947" w:rsidRDefault="00692947" w:rsidP="0067748B">
            <w:r>
              <w:t>0</w:t>
            </w:r>
          </w:p>
        </w:tc>
        <w:tc>
          <w:tcPr>
            <w:tcW w:w="607" w:type="dxa"/>
          </w:tcPr>
          <w:p w14:paraId="2F6DF5FF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7" w:type="dxa"/>
          </w:tcPr>
          <w:p w14:paraId="28830258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44FDA11E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  <w:tcBorders>
              <w:left w:val="single" w:sz="4" w:space="0" w:color="auto"/>
            </w:tcBorders>
          </w:tcPr>
          <w:p w14:paraId="511AC9C0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</w:tcPr>
          <w:p w14:paraId="0BBA9A07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10B3B8C4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59C3EFD9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4CD53DF5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</w:tcPr>
          <w:p w14:paraId="2BB6CFF3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1F545EFE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0" w:type="dxa"/>
          </w:tcPr>
          <w:p w14:paraId="02CCF538" w14:textId="77777777" w:rsidR="00692947" w:rsidRDefault="007E04F9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3"/>
            <w:r>
              <w:t>Số 4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692947" w14:paraId="51C1B0B4" w14:textId="77777777" w:rsidTr="00692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FA01DE5" w14:textId="77777777" w:rsidR="00692947" w:rsidRDefault="00692947" w:rsidP="0067748B">
            <w:r>
              <w:t>1</w:t>
            </w:r>
          </w:p>
        </w:tc>
        <w:tc>
          <w:tcPr>
            <w:tcW w:w="607" w:type="dxa"/>
          </w:tcPr>
          <w:p w14:paraId="1CA7D25F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7" w:type="dxa"/>
          </w:tcPr>
          <w:p w14:paraId="6D3E3830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06FE73B1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  <w:tcBorders>
              <w:left w:val="single" w:sz="4" w:space="0" w:color="auto"/>
            </w:tcBorders>
          </w:tcPr>
          <w:p w14:paraId="6AA8F04A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6E17406A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0D0F142D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</w:tcPr>
          <w:p w14:paraId="1685CAF5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25C7CCDB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</w:tcPr>
          <w:p w14:paraId="7D0ABBB5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1FCFF9E7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0" w:type="dxa"/>
          </w:tcPr>
          <w:p w14:paraId="08B2E32B" w14:textId="77777777" w:rsidR="00692947" w:rsidRDefault="007E04F9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4"/>
            <w:r>
              <w:t>Số 5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692947" w14:paraId="08A972CA" w14:textId="77777777" w:rsidTr="00692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EA4B931" w14:textId="77777777" w:rsidR="00692947" w:rsidRDefault="00692947" w:rsidP="0067748B">
            <w:r>
              <w:t>0</w:t>
            </w:r>
          </w:p>
        </w:tc>
        <w:tc>
          <w:tcPr>
            <w:tcW w:w="607" w:type="dxa"/>
          </w:tcPr>
          <w:p w14:paraId="6061516F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7" w:type="dxa"/>
          </w:tcPr>
          <w:p w14:paraId="107DF7DA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4B9A2895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  <w:tcBorders>
              <w:left w:val="single" w:sz="4" w:space="0" w:color="auto"/>
            </w:tcBorders>
          </w:tcPr>
          <w:p w14:paraId="7413B36B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32D7012A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7D54744E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</w:tcPr>
          <w:p w14:paraId="2BFEE28D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6C460BC5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563E6885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333C9C25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0" w:type="dxa"/>
          </w:tcPr>
          <w:p w14:paraId="373F0B83" w14:textId="77777777" w:rsidR="00692947" w:rsidRDefault="007E04F9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5"/>
            <w:r>
              <w:t>Số 6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  <w:tr w:rsidR="00692947" w14:paraId="1CDB047E" w14:textId="77777777" w:rsidTr="00692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7A56CD2" w14:textId="77777777" w:rsidR="00692947" w:rsidRDefault="00692947" w:rsidP="0067748B">
            <w:r>
              <w:t>1</w:t>
            </w:r>
          </w:p>
        </w:tc>
        <w:tc>
          <w:tcPr>
            <w:tcW w:w="607" w:type="dxa"/>
          </w:tcPr>
          <w:p w14:paraId="504CB265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7" w:type="dxa"/>
          </w:tcPr>
          <w:p w14:paraId="29649B11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139DB4DE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  <w:tcBorders>
              <w:left w:val="single" w:sz="4" w:space="0" w:color="auto"/>
            </w:tcBorders>
          </w:tcPr>
          <w:p w14:paraId="24306C63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70BACD3B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</w:tcPr>
          <w:p w14:paraId="49604446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0D280461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</w:tcPr>
          <w:p w14:paraId="533CB3A3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</w:tcPr>
          <w:p w14:paraId="5AC4491B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3735894B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0" w:type="dxa"/>
          </w:tcPr>
          <w:p w14:paraId="1BE0DF16" w14:textId="77777777" w:rsidR="00692947" w:rsidRDefault="007E04F9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6"/>
            <w:r>
              <w:t>Số 7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</w:tr>
      <w:tr w:rsidR="00692947" w14:paraId="5E7B6E2E" w14:textId="77777777" w:rsidTr="00692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94823C7" w14:textId="77777777" w:rsidR="00692947" w:rsidRDefault="00692947" w:rsidP="0067748B">
            <w:r>
              <w:t>0</w:t>
            </w:r>
          </w:p>
        </w:tc>
        <w:tc>
          <w:tcPr>
            <w:tcW w:w="607" w:type="dxa"/>
          </w:tcPr>
          <w:p w14:paraId="7F914023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7" w:type="dxa"/>
          </w:tcPr>
          <w:p w14:paraId="02567D6C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4B1651B4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  <w:tcBorders>
              <w:left w:val="single" w:sz="4" w:space="0" w:color="auto"/>
            </w:tcBorders>
          </w:tcPr>
          <w:p w14:paraId="32494C72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41068B07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33106EAD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1872A23D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00C6CB44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65709FA8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2CA9D377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0" w:type="dxa"/>
          </w:tcPr>
          <w:p w14:paraId="0A223C99" w14:textId="77777777" w:rsidR="00692947" w:rsidRDefault="007E04F9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7"/>
            <w:r>
              <w:t>Số 8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</w:tr>
      <w:tr w:rsidR="00692947" w14:paraId="0A54A1A5" w14:textId="77777777" w:rsidTr="00692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03EC82E" w14:textId="77777777" w:rsidR="00692947" w:rsidRDefault="00692947" w:rsidP="0067748B">
            <w:r>
              <w:t>1</w:t>
            </w:r>
          </w:p>
        </w:tc>
        <w:tc>
          <w:tcPr>
            <w:tcW w:w="607" w:type="dxa"/>
          </w:tcPr>
          <w:p w14:paraId="43927503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7" w:type="dxa"/>
          </w:tcPr>
          <w:p w14:paraId="649FC7EF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60C5FF7A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  <w:tcBorders>
              <w:left w:val="single" w:sz="4" w:space="0" w:color="auto"/>
            </w:tcBorders>
          </w:tcPr>
          <w:p w14:paraId="26E6DB7D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017F2108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0522E27D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265779D4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04E983A2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</w:tcPr>
          <w:p w14:paraId="0D6B883A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7155D4E6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0" w:type="dxa"/>
          </w:tcPr>
          <w:p w14:paraId="04D56A1E" w14:textId="77777777" w:rsidR="00692947" w:rsidRDefault="007E04F9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8"/>
            <w:r>
              <w:t>Số 9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</w:tr>
      <w:tr w:rsidR="00692947" w14:paraId="1EDF015E" w14:textId="77777777" w:rsidTr="00692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BC9F8E0" w14:textId="77777777" w:rsidR="00692947" w:rsidRDefault="00692947" w:rsidP="0067748B">
            <w:r>
              <w:t>0</w:t>
            </w:r>
          </w:p>
        </w:tc>
        <w:tc>
          <w:tcPr>
            <w:tcW w:w="607" w:type="dxa"/>
          </w:tcPr>
          <w:p w14:paraId="3E5DA395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7" w:type="dxa"/>
          </w:tcPr>
          <w:p w14:paraId="29596EDC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66FEBEB1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  <w:tcBorders>
              <w:left w:val="single" w:sz="4" w:space="0" w:color="auto"/>
            </w:tcBorders>
          </w:tcPr>
          <w:p w14:paraId="55E68529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078F4F36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1FDE91E0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388F0E40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</w:tcPr>
          <w:p w14:paraId="632278DA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3C83279A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0E9301B6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0" w:type="dxa"/>
          </w:tcPr>
          <w:p w14:paraId="38B55086" w14:textId="77777777" w:rsidR="00692947" w:rsidRDefault="007E04F9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9"/>
            <w:r>
              <w:t>Số 0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</w:tr>
      <w:tr w:rsidR="00692947" w14:paraId="7F6CBAEA" w14:textId="77777777" w:rsidTr="00692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C444112" w14:textId="77777777" w:rsidR="00692947" w:rsidRDefault="00692947" w:rsidP="0067748B">
            <w:r>
              <w:t>0</w:t>
            </w:r>
          </w:p>
        </w:tc>
        <w:tc>
          <w:tcPr>
            <w:tcW w:w="607" w:type="dxa"/>
          </w:tcPr>
          <w:p w14:paraId="11814C26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7" w:type="dxa"/>
          </w:tcPr>
          <w:p w14:paraId="285303FB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13CC742D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  <w:tcBorders>
              <w:left w:val="single" w:sz="4" w:space="0" w:color="auto"/>
            </w:tcBorders>
          </w:tcPr>
          <w:p w14:paraId="25919A79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5DDFC94E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6D3A9BC3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7C766D4A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664BADFC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005E915D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</w:tcPr>
          <w:p w14:paraId="46FB5714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0" w:type="dxa"/>
          </w:tcPr>
          <w:p w14:paraId="3348803F" w14:textId="77777777" w:rsidR="00692947" w:rsidRDefault="007E04F9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0"/>
            <w:r>
              <w:t>Số 9 ngược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</w:tr>
      <w:tr w:rsidR="00692947" w14:paraId="0F4AD4FE" w14:textId="77777777" w:rsidTr="00692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94B8E89" w14:textId="77777777" w:rsidR="00692947" w:rsidRDefault="00692947" w:rsidP="0067748B">
            <w:r>
              <w:t>0</w:t>
            </w:r>
          </w:p>
        </w:tc>
        <w:tc>
          <w:tcPr>
            <w:tcW w:w="607" w:type="dxa"/>
          </w:tcPr>
          <w:p w14:paraId="32A7C40F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7" w:type="dxa"/>
          </w:tcPr>
          <w:p w14:paraId="69194651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09AB8D96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  <w:tcBorders>
              <w:left w:val="single" w:sz="4" w:space="0" w:color="auto"/>
            </w:tcBorders>
          </w:tcPr>
          <w:p w14:paraId="15636626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21526B31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71E6F0CB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43B08C37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66FFE62E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</w:tcPr>
          <w:p w14:paraId="022E6881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496BBEA8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0" w:type="dxa"/>
          </w:tcPr>
          <w:p w14:paraId="457E09CD" w14:textId="77777777" w:rsidR="00692947" w:rsidRDefault="007E04F9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1"/>
            <w:r>
              <w:t>Số 9</w:t>
            </w:r>
            <w:commentRangeEnd w:id="11"/>
            <w:r>
              <w:rPr>
                <w:rStyle w:val="CommentReference"/>
              </w:rPr>
              <w:commentReference w:id="11"/>
            </w:r>
          </w:p>
        </w:tc>
      </w:tr>
      <w:tr w:rsidR="00692947" w14:paraId="2E4FC748" w14:textId="77777777" w:rsidTr="00692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4D9CDBE" w14:textId="77777777" w:rsidR="00692947" w:rsidRDefault="00692947" w:rsidP="0067748B">
            <w:r>
              <w:t>0</w:t>
            </w:r>
          </w:p>
        </w:tc>
        <w:tc>
          <w:tcPr>
            <w:tcW w:w="607" w:type="dxa"/>
          </w:tcPr>
          <w:p w14:paraId="72B6D813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7" w:type="dxa"/>
          </w:tcPr>
          <w:p w14:paraId="6B8C39E0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7D9532A5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  <w:tcBorders>
              <w:left w:val="single" w:sz="4" w:space="0" w:color="auto"/>
            </w:tcBorders>
          </w:tcPr>
          <w:p w14:paraId="5FC4CFE9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1C69141C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06353052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</w:tcPr>
          <w:p w14:paraId="418B6B77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1CA69E7B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3F1A9DE4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7B27F90F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0" w:type="dxa"/>
          </w:tcPr>
          <w:p w14:paraId="478AAE5B" w14:textId="77777777" w:rsidR="00692947" w:rsidRDefault="007E04F9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2"/>
            <w:r>
              <w:t>Số 6</w:t>
            </w:r>
            <w:commentRangeEnd w:id="12"/>
            <w:r>
              <w:rPr>
                <w:rStyle w:val="CommentReference"/>
              </w:rPr>
              <w:commentReference w:id="12"/>
            </w:r>
          </w:p>
        </w:tc>
      </w:tr>
      <w:tr w:rsidR="00692947" w14:paraId="1FC6C876" w14:textId="77777777" w:rsidTr="00692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59CD00D" w14:textId="77777777" w:rsidR="00692947" w:rsidRDefault="00692947" w:rsidP="0067748B">
            <w:r>
              <w:t>1</w:t>
            </w:r>
          </w:p>
        </w:tc>
        <w:tc>
          <w:tcPr>
            <w:tcW w:w="607" w:type="dxa"/>
          </w:tcPr>
          <w:p w14:paraId="2BE653B9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7" w:type="dxa"/>
          </w:tcPr>
          <w:p w14:paraId="3E26A13F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6B04BAD6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  <w:tcBorders>
              <w:left w:val="single" w:sz="4" w:space="0" w:color="auto"/>
            </w:tcBorders>
          </w:tcPr>
          <w:p w14:paraId="2F80927D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72808ADE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485C4F19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18535404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4FCAE070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4" w:type="dxa"/>
          </w:tcPr>
          <w:p w14:paraId="3511115D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4" w:type="dxa"/>
          </w:tcPr>
          <w:p w14:paraId="6AD3ED1B" w14:textId="77777777" w:rsidR="00692947" w:rsidRDefault="00692947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00" w:type="dxa"/>
          </w:tcPr>
          <w:p w14:paraId="5F3C1A38" w14:textId="77777777" w:rsidR="00692947" w:rsidRDefault="007E04F9" w:rsidP="0067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3"/>
            <w:r>
              <w:t>Số 9</w:t>
            </w:r>
            <w:commentRangeEnd w:id="13"/>
            <w:r>
              <w:rPr>
                <w:rStyle w:val="CommentReference"/>
              </w:rPr>
              <w:commentReference w:id="13"/>
            </w:r>
          </w:p>
        </w:tc>
      </w:tr>
    </w:tbl>
    <w:p w14:paraId="280522D9" w14:textId="77777777" w:rsidR="0067748B" w:rsidRDefault="0067748B" w:rsidP="0067748B"/>
    <w:p w14:paraId="68169959" w14:textId="77777777" w:rsidR="00387EDC" w:rsidRDefault="00387EDC" w:rsidP="0067748B"/>
    <w:p w14:paraId="4605E637" w14:textId="77777777" w:rsidR="00387EDC" w:rsidRDefault="00387EDC" w:rsidP="0067748B">
      <w:r>
        <w:t>B, Bảng chân lý dạng SOP</w:t>
      </w:r>
    </w:p>
    <w:p w14:paraId="6B5DA19F" w14:textId="77777777" w:rsidR="00387EDC" w:rsidRDefault="00387EDC" w:rsidP="0067748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53"/>
        <w:gridCol w:w="653"/>
        <w:gridCol w:w="653"/>
        <w:gridCol w:w="653"/>
        <w:gridCol w:w="654"/>
        <w:gridCol w:w="1769"/>
      </w:tblGrid>
      <w:tr w:rsidR="007D155E" w14:paraId="36F9C634" w14:textId="77777777" w:rsidTr="007D1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020E4235" w14:textId="77777777" w:rsidR="007D155E" w:rsidRDefault="007D155E" w:rsidP="00A72498">
            <w:r>
              <w:t>X1</w:t>
            </w:r>
          </w:p>
        </w:tc>
        <w:tc>
          <w:tcPr>
            <w:tcW w:w="653" w:type="dxa"/>
          </w:tcPr>
          <w:p w14:paraId="780E9F07" w14:textId="77777777" w:rsidR="007D155E" w:rsidRDefault="007D155E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X2</w:t>
            </w:r>
          </w:p>
        </w:tc>
        <w:tc>
          <w:tcPr>
            <w:tcW w:w="653" w:type="dxa"/>
          </w:tcPr>
          <w:p w14:paraId="63F7BD17" w14:textId="77777777" w:rsidR="007D155E" w:rsidRDefault="007D155E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X3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321DFB57" w14:textId="77777777" w:rsidR="007D155E" w:rsidRDefault="007D155E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X4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4340063B" w14:textId="77777777" w:rsidR="007D155E" w:rsidRDefault="007D155E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0A3BE62B" w14:textId="77777777" w:rsidR="007D155E" w:rsidRDefault="007D155E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27"/>
                <w:szCs w:val="27"/>
              </w:rPr>
              <w:t>Minterm</w:t>
            </w:r>
          </w:p>
        </w:tc>
      </w:tr>
      <w:tr w:rsidR="007D155E" w14:paraId="3CCDD4D9" w14:textId="77777777" w:rsidTr="007D1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273596C7" w14:textId="77777777" w:rsidR="007D155E" w:rsidRDefault="007D155E" w:rsidP="00A72498">
            <w:r>
              <w:t>1</w:t>
            </w:r>
          </w:p>
        </w:tc>
        <w:tc>
          <w:tcPr>
            <w:tcW w:w="653" w:type="dxa"/>
          </w:tcPr>
          <w:p w14:paraId="4DE61A9F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0F9826CC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5B151C33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53E7C44A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7D623D12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X1X2’X3’X4’</w:t>
            </w:r>
          </w:p>
        </w:tc>
      </w:tr>
      <w:tr w:rsidR="007D155E" w14:paraId="2C15715F" w14:textId="77777777" w:rsidTr="007D1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3F6B65AB" w14:textId="77777777" w:rsidR="007D155E" w:rsidRDefault="007D155E" w:rsidP="00A72498">
            <w:r>
              <w:t>0</w:t>
            </w:r>
          </w:p>
        </w:tc>
        <w:tc>
          <w:tcPr>
            <w:tcW w:w="653" w:type="dxa"/>
          </w:tcPr>
          <w:p w14:paraId="16282CFC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653" w:type="dxa"/>
          </w:tcPr>
          <w:p w14:paraId="1E528D8D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600D1112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7054B7E0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7D1F127E" w14:textId="77777777" w:rsidR="007D155E" w:rsidRDefault="00A72498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X1’X2X3’X4’</w:t>
            </w:r>
          </w:p>
        </w:tc>
      </w:tr>
      <w:tr w:rsidR="007D155E" w14:paraId="35F3ADDB" w14:textId="77777777" w:rsidTr="007D1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4DAB1E41" w14:textId="77777777" w:rsidR="007D155E" w:rsidRDefault="007D155E" w:rsidP="00A72498">
            <w:r>
              <w:t>1</w:t>
            </w:r>
          </w:p>
        </w:tc>
        <w:tc>
          <w:tcPr>
            <w:tcW w:w="653" w:type="dxa"/>
          </w:tcPr>
          <w:p w14:paraId="38B48E29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01BE9FFA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090BEE93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29CC2C16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18C418AF" w14:textId="77777777" w:rsidR="007D155E" w:rsidRDefault="00A72498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X1X2X3’X4’</w:t>
            </w:r>
          </w:p>
        </w:tc>
      </w:tr>
      <w:tr w:rsidR="007D155E" w14:paraId="21DA777C" w14:textId="77777777" w:rsidTr="007D1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60617632" w14:textId="77777777" w:rsidR="007D155E" w:rsidRDefault="007D155E" w:rsidP="00A72498">
            <w:r>
              <w:t>0</w:t>
            </w:r>
          </w:p>
        </w:tc>
        <w:tc>
          <w:tcPr>
            <w:tcW w:w="653" w:type="dxa"/>
          </w:tcPr>
          <w:p w14:paraId="16005733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261DFCBF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6775EE38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3240DB72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7D2F7CFA" w14:textId="77777777" w:rsidR="007D155E" w:rsidRDefault="00A72498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X1’X2’X3X4’</w:t>
            </w:r>
          </w:p>
        </w:tc>
      </w:tr>
      <w:tr w:rsidR="007D155E" w14:paraId="387F54AD" w14:textId="77777777" w:rsidTr="007D1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5526A2D7" w14:textId="77777777" w:rsidR="007D155E" w:rsidRDefault="007D155E" w:rsidP="00A72498">
            <w:r>
              <w:t>1</w:t>
            </w:r>
          </w:p>
        </w:tc>
        <w:tc>
          <w:tcPr>
            <w:tcW w:w="653" w:type="dxa"/>
          </w:tcPr>
          <w:p w14:paraId="4642074B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6E1EA561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28BB71FA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3A10417D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1CAD1EB2" w14:textId="77777777" w:rsidR="007D155E" w:rsidRDefault="00A72498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X1X2’X3X4’</w:t>
            </w:r>
          </w:p>
        </w:tc>
      </w:tr>
      <w:tr w:rsidR="007D155E" w14:paraId="7AE71570" w14:textId="77777777" w:rsidTr="007D1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07E04BAA" w14:textId="77777777" w:rsidR="007D155E" w:rsidRDefault="007D155E" w:rsidP="00A72498">
            <w:r>
              <w:lastRenderedPageBreak/>
              <w:t>0</w:t>
            </w:r>
          </w:p>
        </w:tc>
        <w:tc>
          <w:tcPr>
            <w:tcW w:w="653" w:type="dxa"/>
          </w:tcPr>
          <w:p w14:paraId="42C371EE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5EF681A3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31D843AD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50A9082E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7FABBFB9" w14:textId="77777777" w:rsidR="007D155E" w:rsidRDefault="00A72498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X1’X2X3X4’</w:t>
            </w:r>
          </w:p>
        </w:tc>
      </w:tr>
      <w:tr w:rsidR="007D155E" w14:paraId="4007DA63" w14:textId="77777777" w:rsidTr="007D1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0E2E65FF" w14:textId="77777777" w:rsidR="007D155E" w:rsidRDefault="007D155E" w:rsidP="00A72498">
            <w:r>
              <w:t>1</w:t>
            </w:r>
          </w:p>
        </w:tc>
        <w:tc>
          <w:tcPr>
            <w:tcW w:w="653" w:type="dxa"/>
          </w:tcPr>
          <w:p w14:paraId="250BA84D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4B446272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19818C67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19F40EDB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42EAAD51" w14:textId="77777777" w:rsidR="007D155E" w:rsidRDefault="00A72498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X1X2X3X4’</w:t>
            </w:r>
          </w:p>
        </w:tc>
      </w:tr>
      <w:tr w:rsidR="007D155E" w14:paraId="2C11E3C2" w14:textId="77777777" w:rsidTr="007D1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0851D944" w14:textId="77777777" w:rsidR="007D155E" w:rsidRDefault="007D155E" w:rsidP="00A72498">
            <w:r>
              <w:t>0</w:t>
            </w:r>
          </w:p>
        </w:tc>
        <w:tc>
          <w:tcPr>
            <w:tcW w:w="653" w:type="dxa"/>
          </w:tcPr>
          <w:p w14:paraId="4708BC40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352AC615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44FDDD82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5A27A1D0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3D777D62" w14:textId="77777777" w:rsidR="007D155E" w:rsidRDefault="00A72498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X1’X2’X3’X4</w:t>
            </w:r>
          </w:p>
        </w:tc>
      </w:tr>
      <w:tr w:rsidR="007D155E" w14:paraId="5AB98ABF" w14:textId="77777777" w:rsidTr="007D1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455B4412" w14:textId="77777777" w:rsidR="007D155E" w:rsidRDefault="007D155E" w:rsidP="00A72498">
            <w:r>
              <w:t>1</w:t>
            </w:r>
          </w:p>
        </w:tc>
        <w:tc>
          <w:tcPr>
            <w:tcW w:w="653" w:type="dxa"/>
          </w:tcPr>
          <w:p w14:paraId="594F4206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50A4D810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5F01CFA1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638729F4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3616702" w14:textId="77777777" w:rsidR="007D155E" w:rsidRDefault="00A72498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X1X2’X3’X4</w:t>
            </w:r>
          </w:p>
        </w:tc>
      </w:tr>
      <w:tr w:rsidR="007D155E" w14:paraId="6202654C" w14:textId="77777777" w:rsidTr="007D1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1B0CA51E" w14:textId="77777777" w:rsidR="007D155E" w:rsidRDefault="007D155E" w:rsidP="00A72498">
            <w:r>
              <w:t>0</w:t>
            </w:r>
          </w:p>
        </w:tc>
        <w:tc>
          <w:tcPr>
            <w:tcW w:w="653" w:type="dxa"/>
          </w:tcPr>
          <w:p w14:paraId="4F2740AC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2FE8D8FB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12D8EE80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27426BC2" w14:textId="77777777" w:rsidR="007D155E" w:rsidRDefault="007D155E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3A2CC15A" w14:textId="77777777" w:rsidR="007D155E" w:rsidRDefault="00A72498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X1’X2’X3’X4’</w:t>
            </w:r>
          </w:p>
        </w:tc>
      </w:tr>
      <w:tr w:rsidR="007D155E" w14:paraId="25A89755" w14:textId="77777777" w:rsidTr="007D1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10F4F904" w14:textId="77777777" w:rsidR="007D155E" w:rsidRDefault="00D05E68" w:rsidP="00A72498">
            <w:r>
              <w:t>0</w:t>
            </w:r>
          </w:p>
        </w:tc>
        <w:tc>
          <w:tcPr>
            <w:tcW w:w="653" w:type="dxa"/>
          </w:tcPr>
          <w:p w14:paraId="2101D137" w14:textId="77777777" w:rsidR="007D155E" w:rsidRDefault="00D05E68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5DC3FEC0" w14:textId="77777777" w:rsidR="007D155E" w:rsidRDefault="00D05E68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4310E870" w14:textId="77777777" w:rsidR="007D155E" w:rsidRDefault="00D05E68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7AB1DE9C" w14:textId="77777777" w:rsidR="007D155E" w:rsidRDefault="00692947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14B60348" w14:textId="77777777" w:rsidR="007D155E" w:rsidRDefault="00692947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X1’X2X3’X4</w:t>
            </w:r>
          </w:p>
        </w:tc>
      </w:tr>
      <w:tr w:rsidR="00692947" w14:paraId="47D6ADED" w14:textId="77777777" w:rsidTr="007D1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4FC257DE" w14:textId="77777777" w:rsidR="00692947" w:rsidRDefault="00692947" w:rsidP="00A72498">
            <w:r>
              <w:t>0</w:t>
            </w:r>
          </w:p>
        </w:tc>
        <w:tc>
          <w:tcPr>
            <w:tcW w:w="653" w:type="dxa"/>
          </w:tcPr>
          <w:p w14:paraId="6DB1BE21" w14:textId="77777777" w:rsidR="00692947" w:rsidRDefault="00692947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56D7FA10" w14:textId="77777777" w:rsidR="00692947" w:rsidRDefault="00692947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36A11E3E" w14:textId="77777777" w:rsidR="00692947" w:rsidRDefault="00692947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5E11EF9D" w14:textId="77777777" w:rsidR="00692947" w:rsidRDefault="00692947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712231A0" w14:textId="77777777" w:rsidR="00692947" w:rsidRDefault="00692947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X1’X2’X3X4</w:t>
            </w:r>
          </w:p>
        </w:tc>
      </w:tr>
      <w:tr w:rsidR="00692947" w14:paraId="3E4F765D" w14:textId="77777777" w:rsidTr="007D1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11DB3F08" w14:textId="77777777" w:rsidR="00692947" w:rsidRDefault="00692947" w:rsidP="00A72498">
            <w:r>
              <w:t>0</w:t>
            </w:r>
          </w:p>
        </w:tc>
        <w:tc>
          <w:tcPr>
            <w:tcW w:w="653" w:type="dxa"/>
          </w:tcPr>
          <w:p w14:paraId="230DD8E5" w14:textId="77777777" w:rsidR="00692947" w:rsidRDefault="00692947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65468B80" w14:textId="77777777" w:rsidR="00692947" w:rsidRDefault="00692947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5E62A42F" w14:textId="77777777" w:rsidR="00692947" w:rsidRDefault="00692947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0941947E" w14:textId="77777777" w:rsidR="00692947" w:rsidRDefault="00692947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33EA4B17" w14:textId="77777777" w:rsidR="00692947" w:rsidRDefault="00692947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X1’X2X3X4</w:t>
            </w:r>
          </w:p>
        </w:tc>
      </w:tr>
      <w:tr w:rsidR="00692947" w14:paraId="1A653DE3" w14:textId="77777777" w:rsidTr="007D1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097CB2CB" w14:textId="77777777" w:rsidR="00692947" w:rsidRDefault="00692947" w:rsidP="00A72498">
            <w:r>
              <w:t>1</w:t>
            </w:r>
          </w:p>
        </w:tc>
        <w:tc>
          <w:tcPr>
            <w:tcW w:w="653" w:type="dxa"/>
          </w:tcPr>
          <w:p w14:paraId="0FE3C388" w14:textId="77777777" w:rsidR="00692947" w:rsidRDefault="00692947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2FD0EB35" w14:textId="77777777" w:rsidR="00692947" w:rsidRDefault="00692947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7CDC2FEF" w14:textId="77777777" w:rsidR="00692947" w:rsidRDefault="00692947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2627E24E" w14:textId="77777777" w:rsidR="00692947" w:rsidRDefault="00692947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63219530" w14:textId="77777777" w:rsidR="00692947" w:rsidRDefault="00692947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X1X2X3X4</w:t>
            </w:r>
          </w:p>
        </w:tc>
      </w:tr>
      <w:tr w:rsidR="00692947" w14:paraId="26CA7529" w14:textId="77777777" w:rsidTr="007D1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3903F313" w14:textId="77777777" w:rsidR="00692947" w:rsidRDefault="00692947" w:rsidP="00A72498"/>
        </w:tc>
        <w:tc>
          <w:tcPr>
            <w:tcW w:w="653" w:type="dxa"/>
          </w:tcPr>
          <w:p w14:paraId="6790EFEC" w14:textId="77777777" w:rsidR="00692947" w:rsidRDefault="00692947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dxa"/>
          </w:tcPr>
          <w:p w14:paraId="3E5130A3" w14:textId="77777777" w:rsidR="00692947" w:rsidRDefault="00692947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4BC3B960" w14:textId="77777777" w:rsidR="00692947" w:rsidRDefault="00692947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2EAB81C0" w14:textId="77777777" w:rsidR="00692947" w:rsidRDefault="00692947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049D6F7B" w14:textId="77777777" w:rsidR="00692947" w:rsidRDefault="00692947" w:rsidP="00A72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FD7791" w14:textId="77777777" w:rsidR="00387EDC" w:rsidRDefault="00A72498" w:rsidP="00A72498">
      <w:pPr>
        <w:pStyle w:val="ListParagraph"/>
        <w:numPr>
          <w:ilvl w:val="0"/>
          <w:numId w:val="16"/>
        </w:numPr>
      </w:pPr>
      <w:r>
        <w:t>Z1 = X1’X2X3’X4’ +  X1X2X3’X4’ +  X1X2’X3X4’ + X1’X2X3X4’ + X1X2X3X4’ + X1’X2’X3’X4 +  X1X2’X3’X4 + X1’X2’X3’X4’</w:t>
      </w:r>
      <w:r w:rsidR="00692947">
        <w:t>+</w:t>
      </w:r>
      <w:r w:rsidR="00692947" w:rsidRPr="00692947">
        <w:t xml:space="preserve"> </w:t>
      </w:r>
      <w:r w:rsidR="00692947">
        <w:t>X1’X2X3’X4</w:t>
      </w:r>
      <w:r w:rsidR="00692947">
        <w:t>+</w:t>
      </w:r>
      <w:r w:rsidR="00692947" w:rsidRPr="00692947">
        <w:t xml:space="preserve"> </w:t>
      </w:r>
      <w:r w:rsidR="00692947">
        <w:t>X1’X2’X3X4</w:t>
      </w:r>
      <w:r w:rsidR="00692947">
        <w:t>+</w:t>
      </w:r>
      <w:r w:rsidR="00692947" w:rsidRPr="00692947">
        <w:t xml:space="preserve"> </w:t>
      </w:r>
      <w:r w:rsidR="00692947">
        <w:t>X1’X2X3X4</w:t>
      </w:r>
      <w:r w:rsidR="00692947">
        <w:t>+</w:t>
      </w:r>
      <w:r w:rsidR="00692947" w:rsidRPr="00692947">
        <w:t xml:space="preserve"> </w:t>
      </w:r>
      <w:r w:rsidR="00692947">
        <w:t>X1X2X3X4</w:t>
      </w:r>
    </w:p>
    <w:p w14:paraId="79E0CF10" w14:textId="77777777" w:rsidR="00387EDC" w:rsidRDefault="00387EDC" w:rsidP="0067748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53"/>
        <w:gridCol w:w="653"/>
        <w:gridCol w:w="653"/>
        <w:gridCol w:w="653"/>
        <w:gridCol w:w="654"/>
        <w:gridCol w:w="1769"/>
      </w:tblGrid>
      <w:tr w:rsidR="00096BF3" w14:paraId="4B562B75" w14:textId="77777777" w:rsidTr="00A72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40748D67" w14:textId="77777777" w:rsidR="00096BF3" w:rsidRDefault="00096BF3" w:rsidP="00096BF3">
            <w:r>
              <w:t>X1</w:t>
            </w:r>
          </w:p>
        </w:tc>
        <w:tc>
          <w:tcPr>
            <w:tcW w:w="653" w:type="dxa"/>
          </w:tcPr>
          <w:p w14:paraId="5261742B" w14:textId="77777777" w:rsidR="00096BF3" w:rsidRDefault="00096BF3" w:rsidP="00096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X2</w:t>
            </w:r>
          </w:p>
        </w:tc>
        <w:tc>
          <w:tcPr>
            <w:tcW w:w="653" w:type="dxa"/>
          </w:tcPr>
          <w:p w14:paraId="7FB287F5" w14:textId="77777777" w:rsidR="00096BF3" w:rsidRDefault="00096BF3" w:rsidP="00096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X3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7F16C93F" w14:textId="77777777" w:rsidR="00096BF3" w:rsidRDefault="00096BF3" w:rsidP="00096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X4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283370D9" w14:textId="77777777" w:rsidR="00096BF3" w:rsidRDefault="00096BF3" w:rsidP="00096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Z2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87CEB27" w14:textId="77777777" w:rsidR="00096BF3" w:rsidRDefault="00096BF3" w:rsidP="00096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27"/>
                <w:szCs w:val="27"/>
              </w:rPr>
              <w:t>Minterm</w:t>
            </w:r>
          </w:p>
        </w:tc>
      </w:tr>
      <w:tr w:rsidR="00096BF3" w14:paraId="6ADCA26C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43CDFDBF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508C64D9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3505B83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3778F896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36E56DD5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1AB347F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X1X2’X3’X4’</w:t>
            </w:r>
          </w:p>
        </w:tc>
      </w:tr>
      <w:tr w:rsidR="00096BF3" w14:paraId="5CA24C18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2D500551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71E8C67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653" w:type="dxa"/>
          </w:tcPr>
          <w:p w14:paraId="0A12E5D4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1207AFCA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4BEF8D95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4017659F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X1’X2X3’X4’</w:t>
            </w:r>
          </w:p>
        </w:tc>
      </w:tr>
      <w:tr w:rsidR="00096BF3" w14:paraId="1B0B6A3F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594E0B8F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221E5AC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018E028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4003B44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692813AF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41880A99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X1X2X3’X4’</w:t>
            </w:r>
          </w:p>
        </w:tc>
      </w:tr>
      <w:tr w:rsidR="00096BF3" w14:paraId="5660E5B2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1FF7C47C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7F399B7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600E1CF0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18791502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78279DD4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22DEBF62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X1’X2’X3X4’</w:t>
            </w:r>
          </w:p>
        </w:tc>
      </w:tr>
      <w:tr w:rsidR="00096BF3" w14:paraId="46D7A6AC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5E58C85C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0F0B6471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4318EF8F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2EAB16B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74945009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78CF6160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X1X2’X3X4’</w:t>
            </w:r>
          </w:p>
        </w:tc>
      </w:tr>
      <w:tr w:rsidR="00096BF3" w14:paraId="3A818C4E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5A21E5A1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617346D3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1E70F7BA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6EDC63B3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17E9AEA9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7ADE3AC5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X1’X2X3X4’</w:t>
            </w:r>
          </w:p>
        </w:tc>
      </w:tr>
      <w:tr w:rsidR="00096BF3" w14:paraId="2DB57283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16F0662E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1F8C9E06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7096FF34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6BC9627A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27D3D470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048998B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X1X2X3X4’</w:t>
            </w:r>
          </w:p>
        </w:tc>
      </w:tr>
      <w:tr w:rsidR="00096BF3" w14:paraId="28483C87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24F6DBFD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2D624EE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2F7AC805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14582D34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15CADF03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22DA35A2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X1’X2’X3’X4</w:t>
            </w:r>
          </w:p>
        </w:tc>
      </w:tr>
      <w:tr w:rsidR="00096BF3" w14:paraId="47CA7D4E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7646D51E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166AC415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18F10790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71BBE00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4F8F2A2A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42516633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X1X2’X3’X4</w:t>
            </w:r>
          </w:p>
        </w:tc>
      </w:tr>
      <w:tr w:rsidR="00096BF3" w14:paraId="691CC15A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3E35FDD1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385704A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7D5A70AD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11A1A046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008E67FD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7237FE1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X1’X2’X3’X4’</w:t>
            </w:r>
          </w:p>
        </w:tc>
      </w:tr>
      <w:tr w:rsidR="00692947" w14:paraId="6D9FF052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0F329A33" w14:textId="77777777" w:rsidR="00692947" w:rsidRDefault="00692947" w:rsidP="00692947">
            <w:r>
              <w:t>0</w:t>
            </w:r>
          </w:p>
        </w:tc>
        <w:tc>
          <w:tcPr>
            <w:tcW w:w="653" w:type="dxa"/>
          </w:tcPr>
          <w:p w14:paraId="23525DB6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29E1D806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58292DE7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3ED2DAF3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3A266290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X1’X2X3’X4</w:t>
            </w:r>
          </w:p>
        </w:tc>
      </w:tr>
      <w:tr w:rsidR="00692947" w14:paraId="447B1E5B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2BD37AF8" w14:textId="77777777" w:rsidR="00692947" w:rsidRDefault="00692947" w:rsidP="00692947">
            <w:r>
              <w:t>0</w:t>
            </w:r>
          </w:p>
        </w:tc>
        <w:tc>
          <w:tcPr>
            <w:tcW w:w="653" w:type="dxa"/>
          </w:tcPr>
          <w:p w14:paraId="6B213543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74053BE1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07D7205A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6300C8AD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301F8697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X1’X2’X3X4</w:t>
            </w:r>
          </w:p>
        </w:tc>
      </w:tr>
      <w:tr w:rsidR="00692947" w14:paraId="530544EA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4248582F" w14:textId="77777777" w:rsidR="00692947" w:rsidRDefault="00692947" w:rsidP="00692947">
            <w:r>
              <w:t>0</w:t>
            </w:r>
          </w:p>
        </w:tc>
        <w:tc>
          <w:tcPr>
            <w:tcW w:w="653" w:type="dxa"/>
          </w:tcPr>
          <w:p w14:paraId="6C6BD5B8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7FF2DB17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22CC0D40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09250886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6CC4BFF6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X1’X2X3X4</w:t>
            </w:r>
          </w:p>
        </w:tc>
      </w:tr>
      <w:tr w:rsidR="00692947" w14:paraId="6FED7513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0C31AB4A" w14:textId="77777777" w:rsidR="00692947" w:rsidRDefault="00692947" w:rsidP="00692947">
            <w:r>
              <w:t>1</w:t>
            </w:r>
          </w:p>
        </w:tc>
        <w:tc>
          <w:tcPr>
            <w:tcW w:w="653" w:type="dxa"/>
          </w:tcPr>
          <w:p w14:paraId="6884E709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4DA0241A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1395DF80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77ABF41C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1AC0C25F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X1X2X3X4</w:t>
            </w:r>
          </w:p>
        </w:tc>
      </w:tr>
    </w:tbl>
    <w:p w14:paraId="03B14D72" w14:textId="77777777" w:rsidR="00387EDC" w:rsidRDefault="00387EDC" w:rsidP="0067748B"/>
    <w:p w14:paraId="43F4C57D" w14:textId="77777777" w:rsidR="00692947" w:rsidRDefault="00096BF3" w:rsidP="00692947">
      <w:pPr>
        <w:pStyle w:val="ListParagraph"/>
        <w:numPr>
          <w:ilvl w:val="0"/>
          <w:numId w:val="16"/>
        </w:numPr>
      </w:pPr>
      <w:r>
        <w:t xml:space="preserve">Z2 = </w:t>
      </w:r>
      <w:r>
        <w:t>X1’X2’X3X4’</w:t>
      </w:r>
      <w:r>
        <w:t xml:space="preserve"> + </w:t>
      </w:r>
      <w:r>
        <w:t>X1X2’X3X4’</w:t>
      </w:r>
      <w:r>
        <w:t xml:space="preserve"> + </w:t>
      </w:r>
      <w:r>
        <w:t>X1’X2X3X4’</w:t>
      </w:r>
      <w:r>
        <w:t>+</w:t>
      </w:r>
      <w:r w:rsidRPr="00096BF3">
        <w:t xml:space="preserve"> </w:t>
      </w:r>
      <w:r>
        <w:t>X1’X2’X3’X4</w:t>
      </w:r>
      <w:r>
        <w:t>+</w:t>
      </w:r>
      <w:r w:rsidRPr="00096BF3">
        <w:t xml:space="preserve"> </w:t>
      </w:r>
      <w:r>
        <w:t>X1X2’X3’X4</w:t>
      </w:r>
      <w:r>
        <w:t>+</w:t>
      </w:r>
      <w:r w:rsidRPr="00096BF3">
        <w:t xml:space="preserve"> </w:t>
      </w:r>
      <w:r>
        <w:t>X1’X2’X3’X4’</w:t>
      </w:r>
      <w:r w:rsidR="00692947">
        <w:t>+</w:t>
      </w:r>
      <w:r w:rsidR="00692947" w:rsidRPr="00692947">
        <w:t xml:space="preserve"> </w:t>
      </w:r>
      <w:r w:rsidR="00692947">
        <w:t>X1’X2X3’X4+</w:t>
      </w:r>
      <w:r w:rsidR="00692947" w:rsidRPr="00692947">
        <w:t xml:space="preserve"> </w:t>
      </w:r>
      <w:r w:rsidR="00692947">
        <w:t>X1’X2’X3X4+</w:t>
      </w:r>
      <w:r w:rsidR="00692947" w:rsidRPr="00692947">
        <w:t xml:space="preserve"> </w:t>
      </w:r>
      <w:r w:rsidR="00692947">
        <w:t>X1’X2X3X4+</w:t>
      </w:r>
      <w:r w:rsidR="00692947" w:rsidRPr="00692947">
        <w:t xml:space="preserve"> </w:t>
      </w:r>
      <w:r w:rsidR="00692947">
        <w:t>X1X2X3X4</w:t>
      </w:r>
      <w:bookmarkStart w:id="14" w:name="_GoBack"/>
      <w:bookmarkEnd w:id="14"/>
    </w:p>
    <w:p w14:paraId="2049134B" w14:textId="77777777" w:rsidR="00096BF3" w:rsidRDefault="00096BF3" w:rsidP="00096BF3">
      <w:pPr>
        <w:pStyle w:val="ListParagraph"/>
        <w:numPr>
          <w:ilvl w:val="0"/>
          <w:numId w:val="16"/>
        </w:numPr>
      </w:pPr>
    </w:p>
    <w:p w14:paraId="2E75F7A5" w14:textId="77777777" w:rsidR="00096BF3" w:rsidRDefault="00096BF3" w:rsidP="00096BF3"/>
    <w:p w14:paraId="7EAA2EC8" w14:textId="77777777" w:rsidR="00A72498" w:rsidRDefault="00A72498" w:rsidP="0067748B"/>
    <w:p w14:paraId="61D1B78C" w14:textId="77777777" w:rsidR="00A72498" w:rsidRDefault="00A72498" w:rsidP="0067748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53"/>
        <w:gridCol w:w="653"/>
        <w:gridCol w:w="653"/>
        <w:gridCol w:w="653"/>
        <w:gridCol w:w="654"/>
        <w:gridCol w:w="1769"/>
      </w:tblGrid>
      <w:tr w:rsidR="00A72498" w14:paraId="3D4884D6" w14:textId="77777777" w:rsidTr="00A72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457B70AB" w14:textId="77777777" w:rsidR="00A72498" w:rsidRDefault="00A72498" w:rsidP="00A72498">
            <w:r>
              <w:t>X1</w:t>
            </w:r>
          </w:p>
        </w:tc>
        <w:tc>
          <w:tcPr>
            <w:tcW w:w="653" w:type="dxa"/>
          </w:tcPr>
          <w:p w14:paraId="2B9E1ECC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X2</w:t>
            </w:r>
          </w:p>
        </w:tc>
        <w:tc>
          <w:tcPr>
            <w:tcW w:w="653" w:type="dxa"/>
          </w:tcPr>
          <w:p w14:paraId="6C10474E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X3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478C7B50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X4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73638F31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Z3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4D79308E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27"/>
                <w:szCs w:val="27"/>
              </w:rPr>
              <w:t>Minterm</w:t>
            </w:r>
          </w:p>
        </w:tc>
      </w:tr>
      <w:tr w:rsidR="00096BF3" w14:paraId="2EFB4344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221CEA00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4A49B6D3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08F798AB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1DA88DB2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6650BAA1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4214B1F1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X1X2’X3’X4’</w:t>
            </w:r>
          </w:p>
        </w:tc>
      </w:tr>
      <w:tr w:rsidR="00096BF3" w14:paraId="788B0647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785063F0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3F16DF0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653" w:type="dxa"/>
          </w:tcPr>
          <w:p w14:paraId="6B76FEA9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4F14818B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60BA9DEA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724913D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X1’X2X3’X4’</w:t>
            </w:r>
          </w:p>
        </w:tc>
      </w:tr>
      <w:tr w:rsidR="00096BF3" w14:paraId="4F8A86A1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087CD6A5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38432D5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0430362F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489B640B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0C59D1F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6CD8ADA5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X1X2X3’X4’</w:t>
            </w:r>
          </w:p>
        </w:tc>
      </w:tr>
      <w:tr w:rsidR="00096BF3" w14:paraId="2BFFBC3B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105BB9B7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29F0522F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038DB17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6DDDD44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7225B4E1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2B991D24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X1’X2’X3X4’</w:t>
            </w:r>
          </w:p>
        </w:tc>
      </w:tr>
      <w:tr w:rsidR="00096BF3" w14:paraId="3F8FB8AE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0CE4E839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44AD7C71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4E8BDB8F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6672D4FD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5E61D82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6AAE6619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X1X2’X3X4’</w:t>
            </w:r>
          </w:p>
        </w:tc>
      </w:tr>
      <w:tr w:rsidR="00096BF3" w14:paraId="267695C1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07ACBEC2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091EE043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008E1E45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672BEBD2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1B02BE52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34C055D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X1’X2X3X4’</w:t>
            </w:r>
          </w:p>
        </w:tc>
      </w:tr>
      <w:tr w:rsidR="00096BF3" w14:paraId="7C675487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2E5BE634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169B319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5ACAE38B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34883C5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697F9E35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FE557D4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X1X2X3X4’</w:t>
            </w:r>
          </w:p>
        </w:tc>
      </w:tr>
      <w:tr w:rsidR="00096BF3" w14:paraId="4AA4C9A5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2322AA31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03E7EA0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730ABCCD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7DF9FAA2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7A1103E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79D0644D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X1’X2’X3’X4</w:t>
            </w:r>
          </w:p>
        </w:tc>
      </w:tr>
      <w:tr w:rsidR="00096BF3" w14:paraId="49D3F552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2ED89988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4686C109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3AA84CD0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6597998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03E9EBA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4002E33A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X1X2’X3’X4</w:t>
            </w:r>
          </w:p>
        </w:tc>
      </w:tr>
      <w:tr w:rsidR="00096BF3" w14:paraId="5821C170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63772F0B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6E54942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3DC5AB16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634146ED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5A4AED6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07836E0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X1’X2’X3’X4’</w:t>
            </w:r>
          </w:p>
        </w:tc>
      </w:tr>
      <w:tr w:rsidR="00692947" w14:paraId="7520C192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2206C1ED" w14:textId="77777777" w:rsidR="00692947" w:rsidRDefault="00692947" w:rsidP="00692947">
            <w:r>
              <w:t>0</w:t>
            </w:r>
          </w:p>
        </w:tc>
        <w:tc>
          <w:tcPr>
            <w:tcW w:w="653" w:type="dxa"/>
          </w:tcPr>
          <w:p w14:paraId="784A6B93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5A0DD55F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5FBF77CC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4F63C897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42132FE2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X1’X2X3’X4</w:t>
            </w:r>
          </w:p>
        </w:tc>
      </w:tr>
      <w:tr w:rsidR="00692947" w14:paraId="478005B2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04AF0164" w14:textId="77777777" w:rsidR="00692947" w:rsidRDefault="00692947" w:rsidP="00692947">
            <w:r>
              <w:t>0</w:t>
            </w:r>
          </w:p>
        </w:tc>
        <w:tc>
          <w:tcPr>
            <w:tcW w:w="653" w:type="dxa"/>
          </w:tcPr>
          <w:p w14:paraId="48D51CD7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32C030D5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121E3539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2BEC7704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299EADD8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X1’X2’X3X4</w:t>
            </w:r>
          </w:p>
        </w:tc>
      </w:tr>
      <w:tr w:rsidR="00692947" w14:paraId="18CB46CF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1567496B" w14:textId="77777777" w:rsidR="00692947" w:rsidRDefault="00692947" w:rsidP="00692947">
            <w:r>
              <w:t>0</w:t>
            </w:r>
          </w:p>
        </w:tc>
        <w:tc>
          <w:tcPr>
            <w:tcW w:w="653" w:type="dxa"/>
          </w:tcPr>
          <w:p w14:paraId="367859D9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421BBAB7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3CD6D300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18697CA5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21DF9106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X1’X2X3X4</w:t>
            </w:r>
          </w:p>
        </w:tc>
      </w:tr>
      <w:tr w:rsidR="00692947" w14:paraId="6F8A2B08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49682C72" w14:textId="77777777" w:rsidR="00692947" w:rsidRDefault="00692947" w:rsidP="00692947">
            <w:r>
              <w:t>1</w:t>
            </w:r>
          </w:p>
        </w:tc>
        <w:tc>
          <w:tcPr>
            <w:tcW w:w="653" w:type="dxa"/>
          </w:tcPr>
          <w:p w14:paraId="3C7DE290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44697D49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1DF84498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586C4459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4C86EEF6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X1X2X3X4</w:t>
            </w:r>
          </w:p>
        </w:tc>
      </w:tr>
    </w:tbl>
    <w:p w14:paraId="22A1BFAE" w14:textId="77777777" w:rsidR="00A72498" w:rsidRDefault="00A72498" w:rsidP="0067748B"/>
    <w:p w14:paraId="32432DBC" w14:textId="77777777" w:rsidR="00096BF3" w:rsidRDefault="00096BF3" w:rsidP="0067748B"/>
    <w:p w14:paraId="563E4FA0" w14:textId="77777777" w:rsidR="00096BF3" w:rsidRDefault="00096BF3" w:rsidP="00096BF3">
      <w:pPr>
        <w:pStyle w:val="ListParagraph"/>
        <w:numPr>
          <w:ilvl w:val="0"/>
          <w:numId w:val="16"/>
        </w:numPr>
      </w:pPr>
      <w:r>
        <w:t xml:space="preserve">Z3 = </w:t>
      </w:r>
      <w:r>
        <w:t>X1X2’X3’X4’</w:t>
      </w:r>
      <w:r>
        <w:t>+</w:t>
      </w:r>
      <w:r w:rsidRPr="00096BF3">
        <w:t xml:space="preserve"> </w:t>
      </w:r>
      <w:r>
        <w:t>X1’X2X3’X4’</w:t>
      </w:r>
      <w:r>
        <w:t>+</w:t>
      </w:r>
      <w:r w:rsidRPr="00096BF3">
        <w:t xml:space="preserve"> </w:t>
      </w:r>
      <w:r>
        <w:t>X1X2X3’X4’</w:t>
      </w:r>
      <w:r>
        <w:t>+</w:t>
      </w:r>
      <w:r w:rsidRPr="00096BF3">
        <w:t xml:space="preserve"> </w:t>
      </w:r>
      <w:r>
        <w:t>X1’X2’X3X4’</w:t>
      </w:r>
      <w:r>
        <w:t>+</w:t>
      </w:r>
      <w:r w:rsidRPr="00096BF3">
        <w:t xml:space="preserve"> </w:t>
      </w:r>
      <w:r>
        <w:t>X1X2X3X4’</w:t>
      </w:r>
      <w:r>
        <w:t>+</w:t>
      </w:r>
      <w:r w:rsidRPr="00096BF3">
        <w:t xml:space="preserve"> </w:t>
      </w:r>
      <w:r>
        <w:t>X1’X2’X3’X4</w:t>
      </w:r>
      <w:r>
        <w:t>+</w:t>
      </w:r>
      <w:r w:rsidRPr="00096BF3">
        <w:t xml:space="preserve"> </w:t>
      </w:r>
      <w:r>
        <w:t>X1X2’X3’X4</w:t>
      </w:r>
      <w:r>
        <w:t>+</w:t>
      </w:r>
      <w:r w:rsidRPr="00096BF3">
        <w:t xml:space="preserve"> </w:t>
      </w:r>
      <w:r>
        <w:t>X1’X2’X3’X4’</w:t>
      </w:r>
      <w:r w:rsidR="00692947">
        <w:t>+</w:t>
      </w:r>
      <w:r w:rsidR="00692947" w:rsidRPr="00692947">
        <w:t xml:space="preserve"> </w:t>
      </w:r>
      <w:r w:rsidR="00692947">
        <w:t>X1’X2X3’X4</w:t>
      </w:r>
      <w:r w:rsidR="00692947">
        <w:t>+</w:t>
      </w:r>
      <w:r w:rsidR="00692947" w:rsidRPr="00692947">
        <w:t xml:space="preserve"> </w:t>
      </w:r>
      <w:r w:rsidR="00692947">
        <w:t>X1’X2’X3X4</w:t>
      </w:r>
      <w:r w:rsidR="00692947">
        <w:t>+</w:t>
      </w:r>
      <w:r w:rsidR="00692947" w:rsidRPr="00692947">
        <w:t xml:space="preserve"> </w:t>
      </w:r>
      <w:r w:rsidR="00692947">
        <w:t>X1X2X3X4</w:t>
      </w:r>
    </w:p>
    <w:p w14:paraId="2F818E29" w14:textId="77777777" w:rsidR="00A72498" w:rsidRDefault="00A72498" w:rsidP="0067748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53"/>
        <w:gridCol w:w="653"/>
        <w:gridCol w:w="653"/>
        <w:gridCol w:w="653"/>
        <w:gridCol w:w="654"/>
        <w:gridCol w:w="1769"/>
      </w:tblGrid>
      <w:tr w:rsidR="00A72498" w14:paraId="68975149" w14:textId="77777777" w:rsidTr="00A72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183776FD" w14:textId="77777777" w:rsidR="00A72498" w:rsidRDefault="00A72498" w:rsidP="00A72498">
            <w:r>
              <w:t>X1</w:t>
            </w:r>
          </w:p>
        </w:tc>
        <w:tc>
          <w:tcPr>
            <w:tcW w:w="653" w:type="dxa"/>
          </w:tcPr>
          <w:p w14:paraId="22DC9550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X2</w:t>
            </w:r>
          </w:p>
        </w:tc>
        <w:tc>
          <w:tcPr>
            <w:tcW w:w="653" w:type="dxa"/>
          </w:tcPr>
          <w:p w14:paraId="0358E9E5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X3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0511A2C7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X4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109E62B2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Z4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273CF532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27"/>
                <w:szCs w:val="27"/>
              </w:rPr>
              <w:t>Minterm</w:t>
            </w:r>
          </w:p>
        </w:tc>
      </w:tr>
      <w:tr w:rsidR="00096BF3" w14:paraId="1906165B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10163A5C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3FC990E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32C97BB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769CB881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755F2B90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F173982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X1X2’X3’X4’</w:t>
            </w:r>
          </w:p>
        </w:tc>
      </w:tr>
      <w:tr w:rsidR="00096BF3" w14:paraId="1C150731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19946AA4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6DCBD74A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653" w:type="dxa"/>
          </w:tcPr>
          <w:p w14:paraId="400F1730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1DF9561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01689F6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25B7ED3D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X1’X2X3’X4’</w:t>
            </w:r>
          </w:p>
        </w:tc>
      </w:tr>
      <w:tr w:rsidR="00096BF3" w14:paraId="1C1A2D07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6DC1B375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3B0E911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38E11212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2D7F19E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001172D6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386F2CE5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X1X2X3’X4’</w:t>
            </w:r>
          </w:p>
        </w:tc>
      </w:tr>
      <w:tr w:rsidR="00096BF3" w14:paraId="02601F82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333E32DF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743259D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4AAE9714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26E6B6C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7BFFBCD2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1CFBC924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X1’X2’X3X4’</w:t>
            </w:r>
          </w:p>
        </w:tc>
      </w:tr>
      <w:tr w:rsidR="00096BF3" w14:paraId="4C6B4256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3CA55EE5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2F36588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52EEFBA6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3538E985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6363617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769EFD60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X1X2’X3X4’</w:t>
            </w:r>
          </w:p>
        </w:tc>
      </w:tr>
      <w:tr w:rsidR="00096BF3" w14:paraId="56568732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49DCBDD3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346B26AA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0DB70786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41A86942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74DAF10D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0E5E650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X1’X2X3X4’</w:t>
            </w:r>
          </w:p>
        </w:tc>
      </w:tr>
      <w:tr w:rsidR="00096BF3" w14:paraId="3587EF0E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508D7835" w14:textId="77777777" w:rsidR="00096BF3" w:rsidRDefault="00096BF3" w:rsidP="00096BF3">
            <w:r>
              <w:lastRenderedPageBreak/>
              <w:t>1</w:t>
            </w:r>
          </w:p>
        </w:tc>
        <w:tc>
          <w:tcPr>
            <w:tcW w:w="653" w:type="dxa"/>
          </w:tcPr>
          <w:p w14:paraId="5E496A6F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418514B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29789C01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13059EF1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9AF4F74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X1X2X3X4’</w:t>
            </w:r>
          </w:p>
        </w:tc>
      </w:tr>
      <w:tr w:rsidR="00096BF3" w14:paraId="2C68C9CA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3AEAC4BA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5B89E8D6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54B64EB4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70F63DFB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31B4CA49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7FC10EF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X1’X2’X3’X4</w:t>
            </w:r>
          </w:p>
        </w:tc>
      </w:tr>
      <w:tr w:rsidR="00096BF3" w14:paraId="7BDAE9D7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4B12281E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1299E9A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35A594F1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2C4FC342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0B028F6D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7C44F0E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X1X2’X3’X4</w:t>
            </w:r>
          </w:p>
        </w:tc>
      </w:tr>
      <w:tr w:rsidR="00096BF3" w14:paraId="4F21978F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1849DD29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64B631B4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3C9DAEF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084F0FA2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5C1766A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08CA2CB3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X1’X2’X3’X4’</w:t>
            </w:r>
          </w:p>
        </w:tc>
      </w:tr>
      <w:tr w:rsidR="00692947" w14:paraId="7CAA8060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56C01C32" w14:textId="77777777" w:rsidR="00692947" w:rsidRDefault="00692947" w:rsidP="00692947">
            <w:r>
              <w:t>0</w:t>
            </w:r>
          </w:p>
        </w:tc>
        <w:tc>
          <w:tcPr>
            <w:tcW w:w="653" w:type="dxa"/>
          </w:tcPr>
          <w:p w14:paraId="23067C70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4AE09919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255E27B4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2825F324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2ED823F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X1’X2X3’X4</w:t>
            </w:r>
          </w:p>
        </w:tc>
      </w:tr>
      <w:tr w:rsidR="00692947" w14:paraId="5855491F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340BECBE" w14:textId="77777777" w:rsidR="00692947" w:rsidRDefault="00692947" w:rsidP="00692947">
            <w:r>
              <w:t>0</w:t>
            </w:r>
          </w:p>
        </w:tc>
        <w:tc>
          <w:tcPr>
            <w:tcW w:w="653" w:type="dxa"/>
          </w:tcPr>
          <w:p w14:paraId="48861741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5B36F779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66C0B525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09F244A1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2E3F9574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X1’X2’X3X4</w:t>
            </w:r>
          </w:p>
        </w:tc>
      </w:tr>
      <w:tr w:rsidR="00692947" w14:paraId="6DE8425F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5AE31D20" w14:textId="77777777" w:rsidR="00692947" w:rsidRDefault="00692947" w:rsidP="00692947">
            <w:r>
              <w:t>0</w:t>
            </w:r>
          </w:p>
        </w:tc>
        <w:tc>
          <w:tcPr>
            <w:tcW w:w="653" w:type="dxa"/>
          </w:tcPr>
          <w:p w14:paraId="55E13FEC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3D5E1EC5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5ECF43D5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506A1B2B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11A123D4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X1’X2X3X4</w:t>
            </w:r>
          </w:p>
        </w:tc>
      </w:tr>
      <w:tr w:rsidR="00692947" w14:paraId="5DAF31A1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024725DC" w14:textId="77777777" w:rsidR="00692947" w:rsidRDefault="00692947" w:rsidP="00692947">
            <w:r>
              <w:t>1</w:t>
            </w:r>
          </w:p>
        </w:tc>
        <w:tc>
          <w:tcPr>
            <w:tcW w:w="653" w:type="dxa"/>
          </w:tcPr>
          <w:p w14:paraId="7E841966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2CCF4BE7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279FB26A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348C49A6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04F2478A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X1X2X3X4</w:t>
            </w:r>
          </w:p>
        </w:tc>
      </w:tr>
    </w:tbl>
    <w:p w14:paraId="250FC5AE" w14:textId="77777777" w:rsidR="00A72498" w:rsidRDefault="00A72498" w:rsidP="0067748B"/>
    <w:p w14:paraId="691F7608" w14:textId="77777777" w:rsidR="00692947" w:rsidRDefault="00096BF3" w:rsidP="00692947">
      <w:pPr>
        <w:pStyle w:val="ListParagraph"/>
        <w:numPr>
          <w:ilvl w:val="0"/>
          <w:numId w:val="16"/>
        </w:numPr>
      </w:pPr>
      <w:r>
        <w:t xml:space="preserve">Z4 = </w:t>
      </w:r>
      <w:r>
        <w:t>X1’X2X3’X4’</w:t>
      </w:r>
      <w:r>
        <w:t>+</w:t>
      </w:r>
      <w:r w:rsidRPr="00096BF3">
        <w:t xml:space="preserve"> </w:t>
      </w:r>
      <w:r>
        <w:t>X1X2X3’X4’</w:t>
      </w:r>
      <w:r>
        <w:t>+</w:t>
      </w:r>
      <w:r w:rsidRPr="00096BF3">
        <w:t xml:space="preserve"> </w:t>
      </w:r>
      <w:r>
        <w:t>X1’X2’X3X4’</w:t>
      </w:r>
      <w:r>
        <w:t>+</w:t>
      </w:r>
      <w:r w:rsidRPr="00096BF3">
        <w:t xml:space="preserve"> </w:t>
      </w:r>
      <w:r>
        <w:t>X1X2’X3X4’</w:t>
      </w:r>
      <w:r>
        <w:t>+</w:t>
      </w:r>
      <w:r w:rsidRPr="00096BF3">
        <w:t xml:space="preserve"> </w:t>
      </w:r>
      <w:r>
        <w:t>X1’X2X3X4’</w:t>
      </w:r>
      <w:r>
        <w:t>+</w:t>
      </w:r>
      <w:r>
        <w:t>X1’X2’X3’X4</w:t>
      </w:r>
      <w:r>
        <w:t>+</w:t>
      </w:r>
      <w:r w:rsidRPr="00096BF3">
        <w:t xml:space="preserve"> </w:t>
      </w:r>
      <w:r>
        <w:t>X1X2’X3’X4</w:t>
      </w:r>
      <w:r w:rsidR="00692947">
        <w:t>+</w:t>
      </w:r>
      <w:r w:rsidR="00692947" w:rsidRPr="00692947">
        <w:t xml:space="preserve"> </w:t>
      </w:r>
      <w:r w:rsidR="00692947">
        <w:t>X1’X2X3’X4+</w:t>
      </w:r>
      <w:r w:rsidR="00692947" w:rsidRPr="00692947">
        <w:t xml:space="preserve"> </w:t>
      </w:r>
      <w:r w:rsidR="00692947">
        <w:t>X1’X2’X3X4+</w:t>
      </w:r>
      <w:r w:rsidR="00692947" w:rsidRPr="00692947">
        <w:t xml:space="preserve"> </w:t>
      </w:r>
      <w:r w:rsidR="00692947">
        <w:t>X1’X2X3X4+</w:t>
      </w:r>
      <w:r w:rsidR="00692947" w:rsidRPr="00692947">
        <w:t xml:space="preserve"> </w:t>
      </w:r>
      <w:r w:rsidR="00692947">
        <w:t>X1X2X3X4</w:t>
      </w:r>
    </w:p>
    <w:p w14:paraId="76FFF83B" w14:textId="77777777" w:rsidR="00387EDC" w:rsidRDefault="00387EDC" w:rsidP="00096BF3"/>
    <w:p w14:paraId="54E2DBC7" w14:textId="77777777" w:rsidR="00387EDC" w:rsidRDefault="00387EDC" w:rsidP="0067748B"/>
    <w:p w14:paraId="1E16544F" w14:textId="77777777" w:rsidR="00387EDC" w:rsidRDefault="00387EDC" w:rsidP="0067748B"/>
    <w:p w14:paraId="59AD2D92" w14:textId="77777777" w:rsidR="00A72498" w:rsidRDefault="00A72498" w:rsidP="0067748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53"/>
        <w:gridCol w:w="653"/>
        <w:gridCol w:w="653"/>
        <w:gridCol w:w="653"/>
        <w:gridCol w:w="654"/>
        <w:gridCol w:w="1769"/>
      </w:tblGrid>
      <w:tr w:rsidR="00A72498" w14:paraId="343CFAF9" w14:textId="77777777" w:rsidTr="00A72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63BA0FD5" w14:textId="77777777" w:rsidR="00A72498" w:rsidRDefault="00A72498" w:rsidP="00A72498">
            <w:r>
              <w:t>X1</w:t>
            </w:r>
          </w:p>
        </w:tc>
        <w:tc>
          <w:tcPr>
            <w:tcW w:w="653" w:type="dxa"/>
          </w:tcPr>
          <w:p w14:paraId="73FE3764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X2</w:t>
            </w:r>
          </w:p>
        </w:tc>
        <w:tc>
          <w:tcPr>
            <w:tcW w:w="653" w:type="dxa"/>
          </w:tcPr>
          <w:p w14:paraId="7A9FEF6F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X3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64B17C1E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X4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07F3826A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Z5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23DEC51F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27"/>
                <w:szCs w:val="27"/>
              </w:rPr>
              <w:t>Minterm</w:t>
            </w:r>
          </w:p>
        </w:tc>
      </w:tr>
      <w:tr w:rsidR="00096BF3" w14:paraId="77851384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2274EB97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7A7EBE1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6B5082ED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0ABBAC05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5CC30146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4014C2E1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X1X2’X3’X4’</w:t>
            </w:r>
          </w:p>
        </w:tc>
      </w:tr>
      <w:tr w:rsidR="00096BF3" w14:paraId="3730D049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474AB0BB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176AC07D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653" w:type="dxa"/>
          </w:tcPr>
          <w:p w14:paraId="75674AFB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16B47BA4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24F8112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BB7D9F1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X1’X2X3’X4’</w:t>
            </w:r>
          </w:p>
        </w:tc>
      </w:tr>
      <w:tr w:rsidR="00096BF3" w14:paraId="6532ED9C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66B36346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0AF45DB5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5BBBA419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4893278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506034B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15D3460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X1X2X3’X4’</w:t>
            </w:r>
          </w:p>
        </w:tc>
      </w:tr>
      <w:tr w:rsidR="00096BF3" w14:paraId="3B9561EE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6DD25CCD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3A3F0A3A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1F782053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5E7CCE0B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74F9572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1C92821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X1’X2’X3X4’</w:t>
            </w:r>
          </w:p>
        </w:tc>
      </w:tr>
      <w:tr w:rsidR="00096BF3" w14:paraId="199E65F8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6CDABC6D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1E7BA10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07DE4884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7590ACCB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4A41D47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A80C8A6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X1X2’X3X4’</w:t>
            </w:r>
          </w:p>
        </w:tc>
      </w:tr>
      <w:tr w:rsidR="00096BF3" w14:paraId="47D71885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6CBA9084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4C470559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5BA508AA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654A39B9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6B95517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A63F5B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X1’X2X3X4’</w:t>
            </w:r>
          </w:p>
        </w:tc>
      </w:tr>
      <w:tr w:rsidR="00096BF3" w14:paraId="4C7C4670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21D47D63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6FDAF4F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3DF56653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0A6364E2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2221E6B4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099C4E80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X1X2X3X4’</w:t>
            </w:r>
          </w:p>
        </w:tc>
      </w:tr>
      <w:tr w:rsidR="00096BF3" w14:paraId="133B28F3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56A70A88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614BE70F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37EC1A9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77C5F603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007BD066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28F67D8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X1’X2’X3’X4</w:t>
            </w:r>
          </w:p>
        </w:tc>
      </w:tr>
      <w:tr w:rsidR="00096BF3" w14:paraId="4C012A7D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5F9E9D06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62FACDDA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4AB7FE1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0F9C50D1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7AD510D4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AF389FA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X1X2’X3’X4</w:t>
            </w:r>
          </w:p>
        </w:tc>
      </w:tr>
      <w:tr w:rsidR="00096BF3" w14:paraId="543BE3E4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63C7E21D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063A512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0648C846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3137DD41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472FC674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0EDD20B1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X1’X2’X3’X4’</w:t>
            </w:r>
          </w:p>
        </w:tc>
      </w:tr>
      <w:tr w:rsidR="00692947" w14:paraId="12D1A45A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18A28782" w14:textId="77777777" w:rsidR="00692947" w:rsidRDefault="00692947" w:rsidP="00692947">
            <w:r>
              <w:t>0</w:t>
            </w:r>
          </w:p>
        </w:tc>
        <w:tc>
          <w:tcPr>
            <w:tcW w:w="653" w:type="dxa"/>
          </w:tcPr>
          <w:p w14:paraId="2E354C5C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4DBF3FDC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3D01BDFA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06E1FE9C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26F15188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X1’X2X3’X4</w:t>
            </w:r>
          </w:p>
        </w:tc>
      </w:tr>
      <w:tr w:rsidR="00692947" w14:paraId="7DA5B576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0F9AD149" w14:textId="77777777" w:rsidR="00692947" w:rsidRDefault="00692947" w:rsidP="00692947">
            <w:r>
              <w:t>0</w:t>
            </w:r>
          </w:p>
        </w:tc>
        <w:tc>
          <w:tcPr>
            <w:tcW w:w="653" w:type="dxa"/>
          </w:tcPr>
          <w:p w14:paraId="415BA706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74237249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0EE443F2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660F6444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77867E3C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X1’X2’X3X4</w:t>
            </w:r>
          </w:p>
        </w:tc>
      </w:tr>
      <w:tr w:rsidR="00692947" w14:paraId="319F3963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592F5ED6" w14:textId="77777777" w:rsidR="00692947" w:rsidRDefault="00692947" w:rsidP="00692947">
            <w:r>
              <w:t>0</w:t>
            </w:r>
          </w:p>
        </w:tc>
        <w:tc>
          <w:tcPr>
            <w:tcW w:w="653" w:type="dxa"/>
          </w:tcPr>
          <w:p w14:paraId="09561209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45FE9206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5234D735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5030DCBA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7D90A88E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X1’X2X3X4</w:t>
            </w:r>
          </w:p>
        </w:tc>
      </w:tr>
      <w:tr w:rsidR="00692947" w14:paraId="295216F8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446950B9" w14:textId="77777777" w:rsidR="00692947" w:rsidRDefault="00692947" w:rsidP="00692947">
            <w:r>
              <w:t>1</w:t>
            </w:r>
          </w:p>
        </w:tc>
        <w:tc>
          <w:tcPr>
            <w:tcW w:w="653" w:type="dxa"/>
          </w:tcPr>
          <w:p w14:paraId="174AA72B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25FBEDEC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4CE32D48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424D05FD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1FEB84CB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X1X2X3X4</w:t>
            </w:r>
          </w:p>
        </w:tc>
      </w:tr>
    </w:tbl>
    <w:p w14:paraId="4D47FCE9" w14:textId="77777777" w:rsidR="00A72498" w:rsidRDefault="00A72498" w:rsidP="0067748B"/>
    <w:p w14:paraId="5DBE6829" w14:textId="77777777" w:rsidR="00096BF3" w:rsidRDefault="00096BF3" w:rsidP="00096BF3">
      <w:r>
        <w:lastRenderedPageBreak/>
        <w:t xml:space="preserve">Z5 = </w:t>
      </w:r>
      <w:r>
        <w:t>X1’X2X3’X4’</w:t>
      </w:r>
      <w:r>
        <w:t>+</w:t>
      </w:r>
      <w:r w:rsidRPr="00096BF3">
        <w:t xml:space="preserve"> </w:t>
      </w:r>
      <w:r>
        <w:t>X1’X2X3X4’</w:t>
      </w:r>
      <w:r>
        <w:t>+</w:t>
      </w:r>
      <w:r>
        <w:t>X1’X2’X3’X4</w:t>
      </w:r>
      <w:r>
        <w:t>+</w:t>
      </w:r>
      <w:r w:rsidRPr="00096BF3">
        <w:t xml:space="preserve"> </w:t>
      </w:r>
      <w:r>
        <w:t>X1’X2’X3’X4’</w:t>
      </w:r>
      <w:r w:rsidR="00692947">
        <w:t>+</w:t>
      </w:r>
      <w:r w:rsidR="00692947" w:rsidRPr="00692947">
        <w:t xml:space="preserve"> </w:t>
      </w:r>
      <w:r w:rsidR="00692947">
        <w:t>X1’X2X3’X4</w:t>
      </w:r>
      <w:r w:rsidR="00692947">
        <w:t>+</w:t>
      </w:r>
      <w:r w:rsidR="00692947" w:rsidRPr="00692947">
        <w:t xml:space="preserve"> </w:t>
      </w:r>
      <w:r w:rsidR="00692947">
        <w:t>X1’X2X3X4</w:t>
      </w:r>
    </w:p>
    <w:p w14:paraId="6CAECDD9" w14:textId="77777777" w:rsidR="00096BF3" w:rsidRDefault="00096BF3" w:rsidP="0067748B"/>
    <w:p w14:paraId="091BFFB0" w14:textId="77777777" w:rsidR="00A72498" w:rsidRDefault="00A72498" w:rsidP="0067748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53"/>
        <w:gridCol w:w="653"/>
        <w:gridCol w:w="653"/>
        <w:gridCol w:w="653"/>
        <w:gridCol w:w="654"/>
        <w:gridCol w:w="1769"/>
      </w:tblGrid>
      <w:tr w:rsidR="00A72498" w14:paraId="208E679C" w14:textId="77777777" w:rsidTr="00A72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122CAE2D" w14:textId="77777777" w:rsidR="00A72498" w:rsidRDefault="00A72498" w:rsidP="00A72498">
            <w:r>
              <w:t>X1</w:t>
            </w:r>
          </w:p>
        </w:tc>
        <w:tc>
          <w:tcPr>
            <w:tcW w:w="653" w:type="dxa"/>
          </w:tcPr>
          <w:p w14:paraId="5722A068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X2</w:t>
            </w:r>
          </w:p>
        </w:tc>
        <w:tc>
          <w:tcPr>
            <w:tcW w:w="653" w:type="dxa"/>
          </w:tcPr>
          <w:p w14:paraId="66708820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X3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0623255F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X4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0D5D56A7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Z6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0D1ED6E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27"/>
                <w:szCs w:val="27"/>
              </w:rPr>
              <w:t>Minterm</w:t>
            </w:r>
          </w:p>
        </w:tc>
      </w:tr>
      <w:tr w:rsidR="00096BF3" w14:paraId="7DB8F85D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12298C90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5F022F53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71DE7A23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7F007BA2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5093FDD9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87E3B62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X1X2’X3’X4’</w:t>
            </w:r>
          </w:p>
        </w:tc>
      </w:tr>
      <w:tr w:rsidR="00096BF3" w14:paraId="0DA3C367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3C1CF8DA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3E83A0C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653" w:type="dxa"/>
          </w:tcPr>
          <w:p w14:paraId="5ABBED79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76922C7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60C0FEEA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670032A5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X1’X2X3’X4’</w:t>
            </w:r>
          </w:p>
        </w:tc>
      </w:tr>
      <w:tr w:rsidR="00096BF3" w14:paraId="6989FFEA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5E8C09A1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3D5A3CB5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49D7AFB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727CCFA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39372125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12FF5C70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X1X2X3’X4’</w:t>
            </w:r>
          </w:p>
        </w:tc>
      </w:tr>
      <w:tr w:rsidR="00096BF3" w14:paraId="5F8FFE36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6E2B9BEE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1A09F731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0B5CE4DA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05C42EB4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52406902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0C0965B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X1’X2’X3X4’</w:t>
            </w:r>
          </w:p>
        </w:tc>
      </w:tr>
      <w:tr w:rsidR="00096BF3" w14:paraId="62B3EA22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32184A90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68F15432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0D37F2D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366C9C9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7FC02F4F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0AE3DD7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X1X2’X3X4’</w:t>
            </w:r>
          </w:p>
        </w:tc>
      </w:tr>
      <w:tr w:rsidR="00096BF3" w14:paraId="5DDD7142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2B29F444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038CAD59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46E2DE3D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087498C3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7C153911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53B4546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X1’X2X3X4’</w:t>
            </w:r>
          </w:p>
        </w:tc>
      </w:tr>
      <w:tr w:rsidR="00096BF3" w14:paraId="3F2014D7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134EE139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5422FEE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5D9AC54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158F2650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2FBD85A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14BD5986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X1X2X3X4’</w:t>
            </w:r>
          </w:p>
        </w:tc>
      </w:tr>
      <w:tr w:rsidR="00096BF3" w14:paraId="60C5EF5F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4CCC478F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53E20F6A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227646E0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2E89D266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7859506B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156F1003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X1’X2’X3’X4</w:t>
            </w:r>
          </w:p>
        </w:tc>
      </w:tr>
      <w:tr w:rsidR="00096BF3" w14:paraId="3CE90D6D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247CF6C4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69137C3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2B9140F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7E762EA6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16E89E3A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750ADDBA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X1X2’X3’X4</w:t>
            </w:r>
          </w:p>
        </w:tc>
      </w:tr>
      <w:tr w:rsidR="00096BF3" w14:paraId="56759306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53B4D4F4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5B5A83F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3A86313D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491BD111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4B306632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1ACD7105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X1’X2’X3’X4’</w:t>
            </w:r>
          </w:p>
        </w:tc>
      </w:tr>
      <w:tr w:rsidR="00692947" w14:paraId="309A8EB4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77962E95" w14:textId="77777777" w:rsidR="00692947" w:rsidRDefault="00692947" w:rsidP="00692947">
            <w:r>
              <w:t>0</w:t>
            </w:r>
          </w:p>
        </w:tc>
        <w:tc>
          <w:tcPr>
            <w:tcW w:w="653" w:type="dxa"/>
          </w:tcPr>
          <w:p w14:paraId="57860F6D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4D0AA7D5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2CD56B0D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12788EF1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36107663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X1’X2X3’X4</w:t>
            </w:r>
          </w:p>
        </w:tc>
      </w:tr>
      <w:tr w:rsidR="00692947" w14:paraId="721C7C74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346167F5" w14:textId="77777777" w:rsidR="00692947" w:rsidRDefault="00692947" w:rsidP="00692947">
            <w:r>
              <w:t>0</w:t>
            </w:r>
          </w:p>
        </w:tc>
        <w:tc>
          <w:tcPr>
            <w:tcW w:w="653" w:type="dxa"/>
          </w:tcPr>
          <w:p w14:paraId="17DDF04F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3858B30F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3DDA0E4E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7163A797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17214338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X1’X2’X3X4</w:t>
            </w:r>
          </w:p>
        </w:tc>
      </w:tr>
      <w:tr w:rsidR="00692947" w14:paraId="649D02A3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49DF686C" w14:textId="77777777" w:rsidR="00692947" w:rsidRDefault="00692947" w:rsidP="00692947">
            <w:r>
              <w:t>0</w:t>
            </w:r>
          </w:p>
        </w:tc>
        <w:tc>
          <w:tcPr>
            <w:tcW w:w="653" w:type="dxa"/>
          </w:tcPr>
          <w:p w14:paraId="1AB5E1DC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4EA67A9B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63BA634C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00805665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67F16DD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X1’X2X3X4</w:t>
            </w:r>
          </w:p>
        </w:tc>
      </w:tr>
      <w:tr w:rsidR="00692947" w14:paraId="4805BB31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767B1129" w14:textId="77777777" w:rsidR="00692947" w:rsidRDefault="00692947" w:rsidP="00692947">
            <w:r>
              <w:t>1</w:t>
            </w:r>
          </w:p>
        </w:tc>
        <w:tc>
          <w:tcPr>
            <w:tcW w:w="653" w:type="dxa"/>
          </w:tcPr>
          <w:p w14:paraId="6A4E4BF3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58C4A56F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0B0B6C58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5048175A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78B4B80D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X1X2X3X4</w:t>
            </w:r>
          </w:p>
        </w:tc>
      </w:tr>
    </w:tbl>
    <w:p w14:paraId="1EEB1301" w14:textId="77777777" w:rsidR="00A72498" w:rsidRDefault="00A72498" w:rsidP="0067748B"/>
    <w:p w14:paraId="3B44DCCA" w14:textId="77777777" w:rsidR="00A72498" w:rsidRDefault="00096BF3" w:rsidP="00096BF3">
      <w:r>
        <w:t xml:space="preserve">Z6 = </w:t>
      </w:r>
      <w:r>
        <w:t>X1X2’X3’X4’</w:t>
      </w:r>
      <w:r>
        <w:t>+</w:t>
      </w:r>
      <w:r>
        <w:t>X1X2X3’X4’</w:t>
      </w:r>
      <w:r>
        <w:t>+</w:t>
      </w:r>
      <w:r w:rsidRPr="00096BF3">
        <w:t xml:space="preserve"> </w:t>
      </w:r>
      <w:r>
        <w:t>X1’X2’X3X4’</w:t>
      </w:r>
      <w:r>
        <w:t>+</w:t>
      </w:r>
      <w:r w:rsidRPr="00096BF3">
        <w:t xml:space="preserve"> </w:t>
      </w:r>
      <w:r>
        <w:t>X1X2’X3X4’</w:t>
      </w:r>
      <w:r>
        <w:t>+</w:t>
      </w:r>
      <w:r w:rsidRPr="00096BF3">
        <w:t xml:space="preserve"> </w:t>
      </w:r>
      <w:r>
        <w:t>X1’X2X3X4’</w:t>
      </w:r>
      <w:r>
        <w:t>+</w:t>
      </w:r>
      <w:r w:rsidRPr="00096BF3">
        <w:t xml:space="preserve"> </w:t>
      </w:r>
      <w:r>
        <w:t>X1X2X3X4’</w:t>
      </w:r>
      <w:r>
        <w:t>+</w:t>
      </w:r>
      <w:r w:rsidRPr="00096BF3">
        <w:t xml:space="preserve"> </w:t>
      </w:r>
      <w:r>
        <w:t>X1’X2’X3’X4</w:t>
      </w:r>
      <w:r>
        <w:t>+</w:t>
      </w:r>
      <w:r>
        <w:t>X1X2’X3’X4</w:t>
      </w:r>
      <w:r>
        <w:t>+</w:t>
      </w:r>
      <w:r w:rsidRPr="00096BF3">
        <w:t xml:space="preserve"> </w:t>
      </w:r>
      <w:r>
        <w:t>X1’X2’X3’X4’</w:t>
      </w:r>
      <w:r w:rsidR="00692947">
        <w:t>+</w:t>
      </w:r>
      <w:r w:rsidR="00692947" w:rsidRPr="00692947">
        <w:t xml:space="preserve"> </w:t>
      </w:r>
      <w:r w:rsidR="00692947">
        <w:t>X1’X2’X3X4</w:t>
      </w:r>
      <w:r w:rsidR="00692947">
        <w:t>+</w:t>
      </w:r>
      <w:r w:rsidR="00692947" w:rsidRPr="00692947">
        <w:t xml:space="preserve"> </w:t>
      </w:r>
      <w:r w:rsidR="00692947">
        <w:t>X1’X2X3X4</w:t>
      </w:r>
      <w:r w:rsidR="00692947">
        <w:t>+</w:t>
      </w:r>
      <w:r w:rsidR="00692947" w:rsidRPr="00692947">
        <w:t xml:space="preserve"> </w:t>
      </w:r>
      <w:r w:rsidR="00692947">
        <w:t>X1X2X3X4</w:t>
      </w:r>
    </w:p>
    <w:p w14:paraId="5BD6F98A" w14:textId="77777777" w:rsidR="00096BF3" w:rsidRDefault="00096BF3" w:rsidP="0067748B"/>
    <w:p w14:paraId="612FF9E6" w14:textId="77777777" w:rsidR="00A72498" w:rsidRDefault="00A72498" w:rsidP="0067748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53"/>
        <w:gridCol w:w="653"/>
        <w:gridCol w:w="653"/>
        <w:gridCol w:w="653"/>
        <w:gridCol w:w="654"/>
        <w:gridCol w:w="1769"/>
      </w:tblGrid>
      <w:tr w:rsidR="00A72498" w14:paraId="79EE12FB" w14:textId="77777777" w:rsidTr="00A72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0892D36F" w14:textId="77777777" w:rsidR="00A72498" w:rsidRDefault="00A72498" w:rsidP="00A72498">
            <w:r>
              <w:t>X1</w:t>
            </w:r>
          </w:p>
        </w:tc>
        <w:tc>
          <w:tcPr>
            <w:tcW w:w="653" w:type="dxa"/>
          </w:tcPr>
          <w:p w14:paraId="03C60BDD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X2</w:t>
            </w:r>
          </w:p>
        </w:tc>
        <w:tc>
          <w:tcPr>
            <w:tcW w:w="653" w:type="dxa"/>
          </w:tcPr>
          <w:p w14:paraId="5FC1DC26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X3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2B2786DB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X4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266D4C5D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Z7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4A17463B" w14:textId="77777777" w:rsidR="00A72498" w:rsidRDefault="00A72498" w:rsidP="00A724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27"/>
                <w:szCs w:val="27"/>
              </w:rPr>
              <w:t>Minterm</w:t>
            </w:r>
          </w:p>
        </w:tc>
      </w:tr>
      <w:tr w:rsidR="00096BF3" w14:paraId="3079B6FB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3D5B2750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6CFFF2EA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3216E675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3393DC43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4A75D44D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255E5F46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X1X2’X3’X4’</w:t>
            </w:r>
          </w:p>
        </w:tc>
      </w:tr>
      <w:tr w:rsidR="00096BF3" w14:paraId="03F61929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486D77A7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2A940B8D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653" w:type="dxa"/>
          </w:tcPr>
          <w:p w14:paraId="0C8BD773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6BD5053B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663699F3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7BCE04F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X1’X2X3’X4’</w:t>
            </w:r>
          </w:p>
        </w:tc>
      </w:tr>
      <w:tr w:rsidR="00096BF3" w14:paraId="3344CCE2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132FE0EF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2ED4FCA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3BED659D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1D6014C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0A0AAB02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64F177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X1X2X3’X4’</w:t>
            </w:r>
          </w:p>
        </w:tc>
      </w:tr>
      <w:tr w:rsidR="00096BF3" w14:paraId="5675A678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7174D5F6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2A4132B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22440D39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27BBFCA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71D86E4D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170C85C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X1’X2’X3X4’</w:t>
            </w:r>
          </w:p>
        </w:tc>
      </w:tr>
      <w:tr w:rsidR="00096BF3" w14:paraId="3BA9DCC7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7A802EBE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228E377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44F2C79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30DFD342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15B857E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C120DD7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X1X2’X3X4’</w:t>
            </w:r>
          </w:p>
        </w:tc>
      </w:tr>
      <w:tr w:rsidR="00096BF3" w14:paraId="2EB21C54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7E8798CE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32FE00D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5573D2A9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576575F5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6A6B2CAA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2C9D6ED8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X1’X2X3X4’</w:t>
            </w:r>
          </w:p>
        </w:tc>
      </w:tr>
      <w:tr w:rsidR="00096BF3" w14:paraId="0F2A6B98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01F57D6A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41D8F624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3B67AA7B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130414A4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1E9896E5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EE19553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X1X2X3X4’</w:t>
            </w:r>
          </w:p>
        </w:tc>
      </w:tr>
      <w:tr w:rsidR="00096BF3" w14:paraId="23360764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696E62E9" w14:textId="77777777" w:rsidR="00096BF3" w:rsidRDefault="00096BF3" w:rsidP="00096BF3">
            <w:r>
              <w:lastRenderedPageBreak/>
              <w:t>0</w:t>
            </w:r>
          </w:p>
        </w:tc>
        <w:tc>
          <w:tcPr>
            <w:tcW w:w="653" w:type="dxa"/>
          </w:tcPr>
          <w:p w14:paraId="4AD5636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7754442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76C89504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0809A17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7484BC3B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X1’X2’X3’X4</w:t>
            </w:r>
          </w:p>
        </w:tc>
      </w:tr>
      <w:tr w:rsidR="00096BF3" w14:paraId="5838CDAF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6AC646CA" w14:textId="77777777" w:rsidR="00096BF3" w:rsidRDefault="00096BF3" w:rsidP="00096BF3">
            <w:r>
              <w:t>1</w:t>
            </w:r>
          </w:p>
        </w:tc>
        <w:tc>
          <w:tcPr>
            <w:tcW w:w="653" w:type="dxa"/>
          </w:tcPr>
          <w:p w14:paraId="5396ADD1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5696FD45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797F31C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1FA6A1B3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6961F3A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X1X2’X3’X4</w:t>
            </w:r>
          </w:p>
        </w:tc>
      </w:tr>
      <w:tr w:rsidR="00096BF3" w14:paraId="05C141F5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163795B5" w14:textId="77777777" w:rsidR="00096BF3" w:rsidRDefault="00096BF3" w:rsidP="00096BF3">
            <w:r>
              <w:t>0</w:t>
            </w:r>
          </w:p>
        </w:tc>
        <w:tc>
          <w:tcPr>
            <w:tcW w:w="653" w:type="dxa"/>
          </w:tcPr>
          <w:p w14:paraId="6D770024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094D588C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774AA2E3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0557C8D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13C19D6E" w14:textId="77777777" w:rsidR="00096BF3" w:rsidRDefault="00096BF3" w:rsidP="0009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X1’X2’X3’X4’</w:t>
            </w:r>
          </w:p>
        </w:tc>
      </w:tr>
      <w:tr w:rsidR="00692947" w14:paraId="166C2444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620C01EF" w14:textId="77777777" w:rsidR="00692947" w:rsidRDefault="00692947" w:rsidP="00692947">
            <w:r>
              <w:t>0</w:t>
            </w:r>
          </w:p>
        </w:tc>
        <w:tc>
          <w:tcPr>
            <w:tcW w:w="653" w:type="dxa"/>
          </w:tcPr>
          <w:p w14:paraId="01B314EE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4E369F8A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20934A01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4D8ABCD0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E7A5718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X1’X2X3’X4</w:t>
            </w:r>
          </w:p>
        </w:tc>
      </w:tr>
      <w:tr w:rsidR="00692947" w14:paraId="6B96EA9E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4DB7F16F" w14:textId="77777777" w:rsidR="00692947" w:rsidRDefault="00692947" w:rsidP="00692947">
            <w:r>
              <w:t>0</w:t>
            </w:r>
          </w:p>
        </w:tc>
        <w:tc>
          <w:tcPr>
            <w:tcW w:w="653" w:type="dxa"/>
          </w:tcPr>
          <w:p w14:paraId="24B61A06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3" w:type="dxa"/>
          </w:tcPr>
          <w:p w14:paraId="791124D4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21BED240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3094B732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444B9C0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X1’X2’X3X4</w:t>
            </w:r>
          </w:p>
        </w:tc>
      </w:tr>
      <w:tr w:rsidR="00692947" w14:paraId="676ACE2F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17B39082" w14:textId="77777777" w:rsidR="00692947" w:rsidRDefault="00692947" w:rsidP="00692947">
            <w:r>
              <w:t>0</w:t>
            </w:r>
          </w:p>
        </w:tc>
        <w:tc>
          <w:tcPr>
            <w:tcW w:w="653" w:type="dxa"/>
          </w:tcPr>
          <w:p w14:paraId="5EBB8E49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5C4E7629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4917F576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37307F4B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5A902867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X1’X2X3X4</w:t>
            </w:r>
          </w:p>
        </w:tc>
      </w:tr>
      <w:tr w:rsidR="00692947" w14:paraId="79C6E3EA" w14:textId="77777777" w:rsidTr="00A7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14:paraId="0774C7F4" w14:textId="77777777" w:rsidR="00692947" w:rsidRDefault="00692947" w:rsidP="00692947">
            <w:r>
              <w:t>1</w:t>
            </w:r>
          </w:p>
        </w:tc>
        <w:tc>
          <w:tcPr>
            <w:tcW w:w="653" w:type="dxa"/>
          </w:tcPr>
          <w:p w14:paraId="26279E2E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</w:tcPr>
          <w:p w14:paraId="58EC0993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14:paraId="72383573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14:paraId="71676FF0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283E516F" w14:textId="77777777" w:rsidR="00692947" w:rsidRDefault="00692947" w:rsidP="0069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X1X2X3X4</w:t>
            </w:r>
          </w:p>
        </w:tc>
      </w:tr>
    </w:tbl>
    <w:p w14:paraId="5E228AFB" w14:textId="77777777" w:rsidR="00A72498" w:rsidRDefault="00A72498" w:rsidP="0067748B"/>
    <w:p w14:paraId="6E3AAC80" w14:textId="77777777" w:rsidR="00692947" w:rsidRDefault="00096BF3" w:rsidP="00692947">
      <w:pPr>
        <w:pStyle w:val="ListParagraph"/>
        <w:numPr>
          <w:ilvl w:val="0"/>
          <w:numId w:val="16"/>
        </w:numPr>
      </w:pPr>
      <w:r>
        <w:t xml:space="preserve">Z7 = </w:t>
      </w:r>
      <w:r>
        <w:t>X1’X2X3’X4’</w:t>
      </w:r>
      <w:r>
        <w:t>+</w:t>
      </w:r>
      <w:r w:rsidRPr="00096BF3">
        <w:t xml:space="preserve"> </w:t>
      </w:r>
      <w:r>
        <w:t>X1X2X3’X4’</w:t>
      </w:r>
      <w:r>
        <w:t>+</w:t>
      </w:r>
      <w:r w:rsidRPr="00096BF3">
        <w:t xml:space="preserve"> </w:t>
      </w:r>
      <w:r>
        <w:t>X1X2’X3X4’</w:t>
      </w:r>
      <w:r>
        <w:t>+</w:t>
      </w:r>
      <w:r>
        <w:t>X1’X2X3X4’</w:t>
      </w:r>
      <w:r>
        <w:t>+</w:t>
      </w:r>
      <w:r w:rsidRPr="00096BF3">
        <w:t xml:space="preserve"> </w:t>
      </w:r>
      <w:r>
        <w:t>X1’X2’X3’X4</w:t>
      </w:r>
      <w:r>
        <w:t>+</w:t>
      </w:r>
      <w:r>
        <w:t>X1X2’X3’X4</w:t>
      </w:r>
      <w:r>
        <w:t>+</w:t>
      </w:r>
      <w:r w:rsidRPr="00096BF3">
        <w:t xml:space="preserve"> </w:t>
      </w:r>
      <w:r>
        <w:t>X1’X2’X3’X4’</w:t>
      </w:r>
      <w:r w:rsidR="00692947">
        <w:t>+</w:t>
      </w:r>
      <w:r w:rsidR="00692947" w:rsidRPr="00692947">
        <w:t xml:space="preserve"> </w:t>
      </w:r>
      <w:r w:rsidR="00692947">
        <w:t>X1’X2X3’X4+</w:t>
      </w:r>
      <w:r w:rsidR="00692947" w:rsidRPr="00692947">
        <w:t xml:space="preserve"> </w:t>
      </w:r>
      <w:r w:rsidR="00692947">
        <w:t>X1’X2’X3X4+</w:t>
      </w:r>
      <w:r w:rsidR="00692947" w:rsidRPr="00692947">
        <w:t xml:space="preserve"> </w:t>
      </w:r>
      <w:r w:rsidR="00692947">
        <w:t>X1’X2X3X4+</w:t>
      </w:r>
      <w:r w:rsidR="00692947" w:rsidRPr="00692947">
        <w:t xml:space="preserve"> </w:t>
      </w:r>
      <w:r w:rsidR="00692947">
        <w:t>X1X2X3X4</w:t>
      </w:r>
    </w:p>
    <w:p w14:paraId="5BF8AB3A" w14:textId="77777777" w:rsidR="00387EDC" w:rsidRDefault="00387EDC" w:rsidP="00096BF3"/>
    <w:p w14:paraId="6DCDAC4E" w14:textId="77777777" w:rsidR="00A72498" w:rsidRDefault="00A72498" w:rsidP="0067748B"/>
    <w:p w14:paraId="06581D2F" w14:textId="77777777" w:rsidR="00A72498" w:rsidRDefault="00A72498" w:rsidP="0067748B"/>
    <w:p w14:paraId="7D643676" w14:textId="77777777" w:rsidR="00A72498" w:rsidRDefault="00A72498" w:rsidP="0067748B"/>
    <w:p w14:paraId="088A5B62" w14:textId="77777777" w:rsidR="00A72498" w:rsidRDefault="00A72498" w:rsidP="0067748B"/>
    <w:p w14:paraId="3EE084A9" w14:textId="77777777" w:rsidR="00387EDC" w:rsidRDefault="00387EDC" w:rsidP="0067748B"/>
    <w:p w14:paraId="464E1ADD" w14:textId="77777777" w:rsidR="00387EDC" w:rsidRDefault="00387EDC" w:rsidP="0067748B">
      <w:r>
        <w:t>C.</w:t>
      </w:r>
    </w:p>
    <w:p w14:paraId="3D697776" w14:textId="77777777" w:rsidR="00387EDC" w:rsidRDefault="00387EDC" w:rsidP="0067748B">
      <w:r>
        <w:t>Biểu thức rút gọn của các đoạ</w:t>
      </w:r>
      <w:r w:rsidR="00A72498">
        <w:t>n LED</w:t>
      </w:r>
      <w:r>
        <w:t xml:space="preserve"> trong mạch:</w:t>
      </w:r>
    </w:p>
    <w:p w14:paraId="1218C848" w14:textId="77777777" w:rsidR="00387EDC" w:rsidRDefault="00387EDC" w:rsidP="0067748B">
      <w:r>
        <w:t>Z1 = ~X3 ~X1 + X2 + X3 X1 + X4</w:t>
      </w:r>
    </w:p>
    <w:p w14:paraId="5BC82089" w14:textId="77777777" w:rsidR="00387EDC" w:rsidRDefault="00387EDC" w:rsidP="0067748B">
      <w:r>
        <w:t>Z2 = ~X2 ~X1 + X3 ~X2 + X3 ~X1 + X4</w:t>
      </w:r>
    </w:p>
    <w:p w14:paraId="27951252" w14:textId="77777777" w:rsidR="00387EDC" w:rsidRDefault="00387EDC" w:rsidP="0067748B">
      <w:r>
        <w:t>Z3 = ~X3 + ~X2 ~X1 + X2 X1</w:t>
      </w:r>
    </w:p>
    <w:p w14:paraId="1CEC9282" w14:textId="77777777" w:rsidR="00387EDC" w:rsidRDefault="00387EDC" w:rsidP="0067748B">
      <w:r>
        <w:t>Z4 = ~X3 X2 + X2 ~X1 + X3 ~X1 + X4</w:t>
      </w:r>
    </w:p>
    <w:p w14:paraId="3ABD39FA" w14:textId="77777777" w:rsidR="00387EDC" w:rsidRDefault="00387EDC" w:rsidP="0067748B">
      <w:r>
        <w:t>Z5 = ~X3 ~X1 + X2 ~X1</w:t>
      </w:r>
    </w:p>
    <w:p w14:paraId="086600DE" w14:textId="77777777" w:rsidR="00387EDC" w:rsidRDefault="00387EDC" w:rsidP="0067748B">
      <w:r>
        <w:t>Z6 = ~X2 + X1 + X3</w:t>
      </w:r>
    </w:p>
    <w:p w14:paraId="4C3BFE58" w14:textId="77777777" w:rsidR="00387EDC" w:rsidRDefault="00387EDC" w:rsidP="0067748B">
      <w:r>
        <w:t>Z7 = ~X3~X1 + ~X3 X2 + X2 ~X1 + X3 ~X2 X1 + X4</w:t>
      </w:r>
    </w:p>
    <w:p w14:paraId="34994A90" w14:textId="77777777" w:rsidR="00387EDC" w:rsidRDefault="00387EDC" w:rsidP="0067748B"/>
    <w:p w14:paraId="77CE52EC" w14:textId="77777777" w:rsidR="00387EDC" w:rsidRDefault="00387EDC" w:rsidP="0067748B"/>
    <w:p w14:paraId="4150150E" w14:textId="77777777" w:rsidR="00387EDC" w:rsidRPr="0067748B" w:rsidRDefault="00387EDC" w:rsidP="0067748B"/>
    <w:sectPr w:rsidR="00387EDC" w:rsidRPr="0067748B" w:rsidSect="009B0674">
      <w:footerReference w:type="default" r:id="rId10"/>
      <w:headerReference w:type="first" r:id="rId11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ùng Nguyễn" w:date="2018-11-27T23:41:00Z" w:initials="HN">
    <w:p w14:paraId="7C783FE1" w14:textId="77777777" w:rsidR="007E04F9" w:rsidRDefault="007E04F9">
      <w:pPr>
        <w:pStyle w:val="CommentText"/>
      </w:pPr>
      <w:r>
        <w:rPr>
          <w:rStyle w:val="CommentReference"/>
        </w:rPr>
        <w:annotationRef/>
      </w:r>
      <w:r>
        <w:t>Với cách hiển thị này sẽ tạo ra chữ số 1 trên bộ LED 7 đoạn</w:t>
      </w:r>
    </w:p>
  </w:comment>
  <w:comment w:id="1" w:author="Hùng Nguyễn" w:date="2018-11-27T23:43:00Z" w:initials="HN">
    <w:p w14:paraId="2C378F2E" w14:textId="77777777" w:rsidR="007E04F9" w:rsidRDefault="007E04F9" w:rsidP="007E04F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Với cách hiển thị này sẽ tạo ra chữ số</w:t>
      </w:r>
      <w:r>
        <w:t xml:space="preserve"> 2</w:t>
      </w:r>
      <w:r>
        <w:t xml:space="preserve"> trên bộ LED 7 đoạn</w:t>
      </w:r>
    </w:p>
    <w:p w14:paraId="6A7C95AD" w14:textId="77777777" w:rsidR="007E04F9" w:rsidRDefault="007E04F9">
      <w:pPr>
        <w:pStyle w:val="CommentText"/>
      </w:pPr>
    </w:p>
  </w:comment>
  <w:comment w:id="2" w:author="Hùng Nguyễn" w:date="2018-11-27T23:44:00Z" w:initials="HN">
    <w:p w14:paraId="4886F001" w14:textId="77777777" w:rsidR="007E04F9" w:rsidRDefault="007E04F9" w:rsidP="007E04F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Với cách hiển thị này sẽ tạo ra chữ số</w:t>
      </w:r>
      <w:r>
        <w:t xml:space="preserve"> 3</w:t>
      </w:r>
      <w:r>
        <w:t xml:space="preserve"> trên bộ LED 7 đoạn</w:t>
      </w:r>
    </w:p>
    <w:p w14:paraId="7BB22E40" w14:textId="77777777" w:rsidR="007E04F9" w:rsidRDefault="007E04F9">
      <w:pPr>
        <w:pStyle w:val="CommentText"/>
      </w:pPr>
    </w:p>
  </w:comment>
  <w:comment w:id="3" w:author="Hùng Nguyễn" w:date="2018-11-27T23:44:00Z" w:initials="HN">
    <w:p w14:paraId="7DA54FEC" w14:textId="77777777" w:rsidR="007E04F9" w:rsidRDefault="007E04F9" w:rsidP="007E04F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Với cách hiển thị này sẽ tạo ra chữ số</w:t>
      </w:r>
      <w:r>
        <w:t xml:space="preserve"> 4</w:t>
      </w:r>
      <w:r>
        <w:t xml:space="preserve"> trên bộ LED 7 đoạn</w:t>
      </w:r>
    </w:p>
    <w:p w14:paraId="49F8088B" w14:textId="77777777" w:rsidR="007E04F9" w:rsidRDefault="007E04F9">
      <w:pPr>
        <w:pStyle w:val="CommentText"/>
      </w:pPr>
    </w:p>
  </w:comment>
  <w:comment w:id="4" w:author="Hùng Nguyễn" w:date="2018-11-27T23:44:00Z" w:initials="HN">
    <w:p w14:paraId="4B6CA76B" w14:textId="77777777" w:rsidR="007E04F9" w:rsidRDefault="007E04F9" w:rsidP="007E04F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Với cách hiển thị này sẽ tạo ra chữ số</w:t>
      </w:r>
      <w:r>
        <w:t xml:space="preserve"> 5</w:t>
      </w:r>
      <w:r>
        <w:t xml:space="preserve"> trên bộ LED 7 đoạn</w:t>
      </w:r>
    </w:p>
    <w:p w14:paraId="225F956E" w14:textId="77777777" w:rsidR="007E04F9" w:rsidRDefault="007E04F9">
      <w:pPr>
        <w:pStyle w:val="CommentText"/>
      </w:pPr>
    </w:p>
  </w:comment>
  <w:comment w:id="5" w:author="Hùng Nguyễn" w:date="2018-11-27T23:44:00Z" w:initials="HN">
    <w:p w14:paraId="47F46378" w14:textId="77777777" w:rsidR="007E04F9" w:rsidRDefault="007E04F9" w:rsidP="007E04F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Với cách hiển thị này sẽ tạo ra chữ số</w:t>
      </w:r>
      <w:r>
        <w:t xml:space="preserve"> 6</w:t>
      </w:r>
      <w:r>
        <w:t xml:space="preserve"> trên bộ LED 7 đoạn</w:t>
      </w:r>
    </w:p>
    <w:p w14:paraId="0598C984" w14:textId="77777777" w:rsidR="007E04F9" w:rsidRDefault="007E04F9">
      <w:pPr>
        <w:pStyle w:val="CommentText"/>
      </w:pPr>
    </w:p>
  </w:comment>
  <w:comment w:id="6" w:author="Hùng Nguyễn" w:date="2018-11-27T23:44:00Z" w:initials="HN">
    <w:p w14:paraId="5177750A" w14:textId="77777777" w:rsidR="007E04F9" w:rsidRDefault="007E04F9" w:rsidP="007E04F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Với cách hiển thị này sẽ tạo ra chữ số</w:t>
      </w:r>
      <w:r>
        <w:t xml:space="preserve"> 7</w:t>
      </w:r>
      <w:r>
        <w:t xml:space="preserve"> trên bộ LED 7 đoạn</w:t>
      </w:r>
    </w:p>
    <w:p w14:paraId="6ED1E14A" w14:textId="77777777" w:rsidR="007E04F9" w:rsidRDefault="007E04F9">
      <w:pPr>
        <w:pStyle w:val="CommentText"/>
      </w:pPr>
    </w:p>
  </w:comment>
  <w:comment w:id="7" w:author="Hùng Nguyễn" w:date="2018-11-27T23:44:00Z" w:initials="HN">
    <w:p w14:paraId="04BCB9DD" w14:textId="77777777" w:rsidR="007E04F9" w:rsidRDefault="007E04F9" w:rsidP="007E04F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Với cách hiển thị này sẽ tạo ra chữ số</w:t>
      </w:r>
      <w:r>
        <w:t xml:space="preserve"> 8</w:t>
      </w:r>
      <w:r>
        <w:t xml:space="preserve"> trên bộ LED 7 đoạn</w:t>
      </w:r>
    </w:p>
    <w:p w14:paraId="57330F00" w14:textId="77777777" w:rsidR="007E04F9" w:rsidRDefault="007E04F9">
      <w:pPr>
        <w:pStyle w:val="CommentText"/>
      </w:pPr>
    </w:p>
  </w:comment>
  <w:comment w:id="8" w:author="Hùng Nguyễn" w:date="2018-11-27T23:44:00Z" w:initials="HN">
    <w:p w14:paraId="5CD36A49" w14:textId="77777777" w:rsidR="007E04F9" w:rsidRDefault="007E04F9" w:rsidP="007E04F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Với cách hiển thị này sẽ tạo ra chữ số</w:t>
      </w:r>
      <w:r>
        <w:t xml:space="preserve"> 9</w:t>
      </w:r>
      <w:r>
        <w:t xml:space="preserve"> trên bộ LED 7 đoạn</w:t>
      </w:r>
    </w:p>
    <w:p w14:paraId="35A152F4" w14:textId="77777777" w:rsidR="007E04F9" w:rsidRDefault="007E04F9">
      <w:pPr>
        <w:pStyle w:val="CommentText"/>
      </w:pPr>
    </w:p>
  </w:comment>
  <w:comment w:id="9" w:author="Hùng Nguyễn" w:date="2018-11-27T23:45:00Z" w:initials="HN">
    <w:p w14:paraId="08F82BB7" w14:textId="77777777" w:rsidR="007E04F9" w:rsidRDefault="007E04F9" w:rsidP="007E04F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Với cách hiển thị này sẽ tạo ra chữ số</w:t>
      </w:r>
      <w:r>
        <w:t xml:space="preserve"> 0</w:t>
      </w:r>
      <w:r>
        <w:t xml:space="preserve"> trên bộ LED 7 đoạn</w:t>
      </w:r>
    </w:p>
    <w:p w14:paraId="33B1D37D" w14:textId="77777777" w:rsidR="007E04F9" w:rsidRDefault="007E04F9">
      <w:pPr>
        <w:pStyle w:val="CommentText"/>
      </w:pPr>
    </w:p>
  </w:comment>
  <w:comment w:id="10" w:author="Hùng Nguyễn" w:date="2018-11-27T23:45:00Z" w:initials="HN">
    <w:p w14:paraId="480B2B3E" w14:textId="77777777" w:rsidR="007E04F9" w:rsidRDefault="007E04F9" w:rsidP="007E04F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Với cách hiển thị này sẽ tạo ra chữ số</w:t>
      </w:r>
      <w:r>
        <w:t xml:space="preserve"> 9 nhưng bị ngược bên</w:t>
      </w:r>
      <w:r>
        <w:t xml:space="preserve"> trên bộ LED 7 đoạn</w:t>
      </w:r>
    </w:p>
    <w:p w14:paraId="6F86B247" w14:textId="77777777" w:rsidR="007E04F9" w:rsidRDefault="007E04F9">
      <w:pPr>
        <w:pStyle w:val="CommentText"/>
      </w:pPr>
    </w:p>
  </w:comment>
  <w:comment w:id="11" w:author="Hùng Nguyễn" w:date="2018-11-27T23:45:00Z" w:initials="HN">
    <w:p w14:paraId="1D7235F2" w14:textId="77777777" w:rsidR="007E04F9" w:rsidRDefault="007E04F9">
      <w:pPr>
        <w:pStyle w:val="CommentText"/>
      </w:pPr>
      <w:r>
        <w:rPr>
          <w:rStyle w:val="CommentReference"/>
        </w:rPr>
        <w:annotationRef/>
      </w:r>
      <w:r>
        <w:t>Đây là một cách hiển thị khác đối vs chữ số 9</w:t>
      </w:r>
    </w:p>
  </w:comment>
  <w:comment w:id="12" w:author="Hùng Nguyễn" w:date="2018-11-27T23:46:00Z" w:initials="HN">
    <w:p w14:paraId="418C4AF9" w14:textId="77777777" w:rsidR="007E04F9" w:rsidRDefault="007E04F9" w:rsidP="007E04F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Đây là một cách hiển thị khác đối vs chữ số</w:t>
      </w:r>
      <w:r>
        <w:t xml:space="preserve"> 6</w:t>
      </w:r>
    </w:p>
    <w:p w14:paraId="3E2505ED" w14:textId="77777777" w:rsidR="007E04F9" w:rsidRDefault="007E04F9">
      <w:pPr>
        <w:pStyle w:val="CommentText"/>
      </w:pPr>
    </w:p>
  </w:comment>
  <w:comment w:id="13" w:author="Hùng Nguyễn" w:date="2018-11-27T23:46:00Z" w:initials="HN">
    <w:p w14:paraId="2D613C46" w14:textId="77777777" w:rsidR="007E04F9" w:rsidRDefault="007E04F9" w:rsidP="007E04F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Đây là một cách hiển thị khác đối vs chữ số 9</w:t>
      </w:r>
    </w:p>
    <w:p w14:paraId="065227D8" w14:textId="77777777" w:rsidR="007E04F9" w:rsidRDefault="007E04F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783FE1" w15:done="0"/>
  <w15:commentEx w15:paraId="6A7C95AD" w15:done="0"/>
  <w15:commentEx w15:paraId="7BB22E40" w15:done="0"/>
  <w15:commentEx w15:paraId="49F8088B" w15:done="0"/>
  <w15:commentEx w15:paraId="225F956E" w15:done="0"/>
  <w15:commentEx w15:paraId="0598C984" w15:done="0"/>
  <w15:commentEx w15:paraId="6ED1E14A" w15:done="0"/>
  <w15:commentEx w15:paraId="57330F00" w15:done="0"/>
  <w15:commentEx w15:paraId="35A152F4" w15:done="0"/>
  <w15:commentEx w15:paraId="33B1D37D" w15:done="0"/>
  <w15:commentEx w15:paraId="6F86B247" w15:done="0"/>
  <w15:commentEx w15:paraId="1D7235F2" w15:done="0"/>
  <w15:commentEx w15:paraId="3E2505ED" w15:done="0"/>
  <w15:commentEx w15:paraId="065227D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C6494" w14:textId="77777777" w:rsidR="00082377" w:rsidRDefault="00082377">
      <w:pPr>
        <w:spacing w:line="240" w:lineRule="auto"/>
      </w:pPr>
      <w:r>
        <w:separator/>
      </w:r>
    </w:p>
  </w:endnote>
  <w:endnote w:type="continuationSeparator" w:id="0">
    <w:p w14:paraId="0990DBE0" w14:textId="77777777" w:rsidR="00082377" w:rsidRDefault="000823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7124121"/>
      <w:docPartObj>
        <w:docPartGallery w:val="Page Numbers (Bottom of Page)"/>
        <w:docPartUnique/>
      </w:docPartObj>
    </w:sdtPr>
    <w:sdtContent>
      <w:p w14:paraId="0DA34DE2" w14:textId="77777777" w:rsidR="00A72498" w:rsidRPr="00190922" w:rsidRDefault="00A72498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E04F9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81F0C" w14:textId="77777777" w:rsidR="00082377" w:rsidRDefault="00082377">
      <w:pPr>
        <w:spacing w:line="240" w:lineRule="auto"/>
      </w:pPr>
      <w:r>
        <w:separator/>
      </w:r>
    </w:p>
  </w:footnote>
  <w:footnote w:type="continuationSeparator" w:id="0">
    <w:p w14:paraId="416C1921" w14:textId="77777777" w:rsidR="00082377" w:rsidRDefault="000823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67EC8" w14:textId="77777777" w:rsidR="00A72498" w:rsidRDefault="00A72498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3D87746B" wp14:editId="1089FAF3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1" name="Picture 1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545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14F47F06"/>
    <w:multiLevelType w:val="hybridMultilevel"/>
    <w:tmpl w:val="D45E9844"/>
    <w:lvl w:ilvl="0" w:tplc="DC949EA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1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ùng Nguyễn">
    <w15:presenceInfo w15:providerId="Windows Live" w15:userId="29d6b44dcce6fa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8B"/>
    <w:rsid w:val="00016917"/>
    <w:rsid w:val="000228C0"/>
    <w:rsid w:val="00082377"/>
    <w:rsid w:val="00096BF3"/>
    <w:rsid w:val="00122300"/>
    <w:rsid w:val="00164D64"/>
    <w:rsid w:val="001668E8"/>
    <w:rsid w:val="00190922"/>
    <w:rsid w:val="00192BA9"/>
    <w:rsid w:val="001C30B8"/>
    <w:rsid w:val="002D6D73"/>
    <w:rsid w:val="002F1C41"/>
    <w:rsid w:val="00387EDC"/>
    <w:rsid w:val="003C1E78"/>
    <w:rsid w:val="003E1CD2"/>
    <w:rsid w:val="00430D21"/>
    <w:rsid w:val="0047082C"/>
    <w:rsid w:val="00492067"/>
    <w:rsid w:val="00541D83"/>
    <w:rsid w:val="00566A88"/>
    <w:rsid w:val="0067748B"/>
    <w:rsid w:val="00692947"/>
    <w:rsid w:val="006C287D"/>
    <w:rsid w:val="006E4ED3"/>
    <w:rsid w:val="00712D08"/>
    <w:rsid w:val="00717041"/>
    <w:rsid w:val="00776ECC"/>
    <w:rsid w:val="007A0A5B"/>
    <w:rsid w:val="007B00EB"/>
    <w:rsid w:val="007B5BFF"/>
    <w:rsid w:val="007D155E"/>
    <w:rsid w:val="007E04F9"/>
    <w:rsid w:val="00882E6A"/>
    <w:rsid w:val="009466EC"/>
    <w:rsid w:val="00983833"/>
    <w:rsid w:val="009B0674"/>
    <w:rsid w:val="00A72498"/>
    <w:rsid w:val="00AA480C"/>
    <w:rsid w:val="00B46725"/>
    <w:rsid w:val="00D05E68"/>
    <w:rsid w:val="00EF74E1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D2EE5A"/>
  <w15:chartTrackingRefBased/>
  <w15:docId w15:val="{F21A34A6-0FE0-42EA-9B6E-C448306F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table" w:styleId="GridTable1Light">
    <w:name w:val="Grid Table 1 Light"/>
    <w:basedOn w:val="TableNormal"/>
    <w:uiPriority w:val="46"/>
    <w:rsid w:val="0098383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A7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hun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071DE1453A43F5BABD6BB3C55E3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F86D2-A380-4643-8860-D0B2077C57E1}"/>
      </w:docPartPr>
      <w:docPartBody>
        <w:p w:rsidR="00000000" w:rsidRDefault="003C7F7E">
          <w:pPr>
            <w:pStyle w:val="15071DE1453A43F5BABD6BB3C55E3164"/>
          </w:pPr>
          <w:r>
            <w:t>Report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F4E79" w:themeColor="accent1" w:themeShade="80"/>
      </w:rPr>
    </w:lvl>
  </w:abstractNum>
  <w:num w:numId="1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7E"/>
    <w:rsid w:val="003C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071DE1453A43F5BABD6BB3C55E3164">
    <w:name w:val="15071DE1453A43F5BABD6BB3C55E3164"/>
  </w:style>
  <w:style w:type="paragraph" w:customStyle="1" w:styleId="34063F92B25E494896C68C462DC595F6">
    <w:name w:val="34063F92B25E494896C68C462DC595F6"/>
  </w:style>
  <w:style w:type="paragraph" w:customStyle="1" w:styleId="8872E1394A3440A8934B8CAC4E9CF67A">
    <w:name w:val="8872E1394A3440A8934B8CAC4E9CF67A"/>
  </w:style>
  <w:style w:type="paragraph" w:customStyle="1" w:styleId="FB98D8A0AC1C4C2C859715742C315C45">
    <w:name w:val="FB98D8A0AC1C4C2C859715742C315C45"/>
  </w:style>
  <w:style w:type="paragraph" w:customStyle="1" w:styleId="3D447E37CBD24BDF96BC542CA09BACD8">
    <w:name w:val="3D447E37CBD24BDF96BC542CA09BACD8"/>
  </w:style>
  <w:style w:type="paragraph" w:customStyle="1" w:styleId="2CD18B442CE64205ABED0192B40190CD">
    <w:name w:val="2CD18B442CE64205ABED0192B40190CD"/>
  </w:style>
  <w:style w:type="paragraph" w:customStyle="1" w:styleId="0C465FAECC77496682103099559CCD4A">
    <w:name w:val="0C465FAECC77496682103099559CCD4A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64" w:lineRule="auto"/>
    </w:pPr>
    <w:rPr>
      <w:color w:val="44546A" w:themeColor="text2"/>
      <w:lang w:eastAsia="ja-JP"/>
    </w:rPr>
  </w:style>
  <w:style w:type="paragraph" w:customStyle="1" w:styleId="8FF10C164DB4495A99EA675E6DF6DC0C">
    <w:name w:val="8FF10C164DB4495A99EA675E6DF6DC0C"/>
  </w:style>
  <w:style w:type="paragraph" w:customStyle="1" w:styleId="C0BD9570E36F47CD8E127FE1F1B782A7">
    <w:name w:val="C0BD9570E36F47CD8E127FE1F1B782A7"/>
  </w:style>
  <w:style w:type="paragraph" w:customStyle="1" w:styleId="2520A5C8C84147C78F957554D9DDC222">
    <w:name w:val="2520A5C8C84147C78F957554D9DDC222"/>
  </w:style>
  <w:style w:type="paragraph" w:customStyle="1" w:styleId="26F5FF64D9384772AC82637125D47369">
    <w:name w:val="26F5FF64D9384772AC82637125D47369"/>
  </w:style>
  <w:style w:type="paragraph" w:customStyle="1" w:styleId="92BBA8938A574227991888B9E098589B">
    <w:name w:val="92BBA8938A574227991888B9E098589B"/>
  </w:style>
  <w:style w:type="paragraph" w:customStyle="1" w:styleId="6AE91E9A3B1C4AF4BF57675DEBEDAFEA">
    <w:name w:val="6AE91E9A3B1C4AF4BF57675DEBEDAFEA"/>
  </w:style>
  <w:style w:type="paragraph" w:customStyle="1" w:styleId="38123163073A45969608C4EE0ED5087F">
    <w:name w:val="38123163073A45969608C4EE0ED508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D12C9-4A3F-493A-B7E8-BF31FB7ED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97</TotalTime>
  <Pages>7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Hùng Nguyễn</dc:creator>
  <cp:lastModifiedBy>Hùng Nguyễn</cp:lastModifiedBy>
  <cp:revision>1</cp:revision>
  <dcterms:created xsi:type="dcterms:W3CDTF">2018-11-27T15:06:00Z</dcterms:created>
  <dcterms:modified xsi:type="dcterms:W3CDTF">2018-11-27T16:48:00Z</dcterms:modified>
  <cp:contentStatus/>
</cp:coreProperties>
</file>